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6F277C" w:rsidRPr="002D5F3E">
        <w:trPr>
          <w:trHeight w:hRule="exact" w:val="14400"/>
          <w:jc w:val="center"/>
        </w:trPr>
        <w:tc>
          <w:tcPr>
            <w:tcW w:w="7200" w:type="dxa"/>
          </w:tcPr>
          <w:p w:rsidR="006928EF" w:rsidRPr="002D5F3E" w:rsidRDefault="006928EF">
            <w:pPr>
              <w:rPr>
                <w:color w:val="auto"/>
              </w:rPr>
            </w:pPr>
          </w:p>
          <w:tbl>
            <w:tblPr>
              <w:tblpPr w:leftFromText="180" w:rightFromText="180" w:horzAnchor="margin" w:tblpY="526"/>
              <w:tblOverlap w:val="never"/>
              <w:tblW w:w="495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137"/>
            </w:tblGrid>
            <w:tr w:rsidR="002D5F3E" w:rsidRPr="002D5F3E" w:rsidTr="00C31F7D">
              <w:trPr>
                <w:cantSplit/>
                <w:trHeight w:hRule="exact" w:val="5022"/>
              </w:trPr>
              <w:tc>
                <w:tcPr>
                  <w:tcW w:w="7137" w:type="dxa"/>
                </w:tcPr>
                <w:p w:rsidR="00C31F7D" w:rsidRPr="002D5F3E" w:rsidRDefault="00C31F7D" w:rsidP="00C31F7D">
                  <w:pPr>
                    <w:rPr>
                      <w:color w:val="auto"/>
                    </w:rPr>
                  </w:pPr>
                </w:p>
              </w:tc>
            </w:tr>
            <w:tr w:rsidR="002D5F3E" w:rsidRPr="002D5F3E" w:rsidTr="00C31F7D">
              <w:trPr>
                <w:trHeight w:hRule="exact" w:val="4017"/>
              </w:trPr>
              <w:tc>
                <w:tcPr>
                  <w:tcW w:w="7137" w:type="dxa"/>
                </w:tcPr>
                <w:p w:rsidR="00C31F7D" w:rsidRPr="002D5F3E" w:rsidRDefault="00C31F7D" w:rsidP="00C31F7D">
                  <w:pPr>
                    <w:pStyle w:val="Subtitle"/>
                    <w:rPr>
                      <w:color w:val="auto"/>
                    </w:rPr>
                  </w:pPr>
                  <w:r w:rsidRPr="002D5F3E">
                    <w:rPr>
                      <w:color w:val="auto"/>
                    </w:rPr>
                    <w:t>C++ project</w:t>
                  </w:r>
                </w:p>
                <w:p w:rsidR="00C31F7D" w:rsidRPr="002D5F3E" w:rsidRDefault="00C31F7D" w:rsidP="00C31F7D">
                  <w:pPr>
                    <w:pStyle w:val="Title"/>
                    <w:rPr>
                      <w:color w:val="auto"/>
                    </w:rPr>
                  </w:pPr>
                  <w:r w:rsidRPr="002D5F3E">
                    <w:rPr>
                      <w:color w:val="auto"/>
                    </w:rPr>
                    <w:t>gAME sTORE</w:t>
                  </w:r>
                </w:p>
                <w:p w:rsidR="00C31F7D" w:rsidRPr="002D5F3E" w:rsidRDefault="00C31F7D" w:rsidP="00C31F7D">
                  <w:pPr>
                    <w:pStyle w:val="Heading1"/>
                    <w:rPr>
                      <w:color w:val="auto"/>
                    </w:rPr>
                  </w:pPr>
                  <w:r w:rsidRPr="002D5F3E">
                    <w:rPr>
                      <w:color w:val="auto"/>
                    </w:rPr>
                    <w:t>Class 12 C++ final project</w:t>
                  </w:r>
                </w:p>
                <w:p w:rsidR="00C31F7D" w:rsidRPr="002D5F3E" w:rsidRDefault="00C31F7D" w:rsidP="00C31F7D">
                  <w:pPr>
                    <w:rPr>
                      <w:color w:val="auto"/>
                    </w:rPr>
                  </w:pPr>
                  <w:r w:rsidRPr="002D5F3E">
                    <w:rPr>
                      <w:color w:val="auto"/>
                    </w:rPr>
                    <w:t>Final project of C++ for class 12. It uses all the concepts taught throughout the year.</w:t>
                  </w:r>
                </w:p>
              </w:tc>
            </w:tr>
            <w:tr w:rsidR="002D5F3E" w:rsidRPr="002D5F3E" w:rsidTr="00C31F7D">
              <w:trPr>
                <w:trHeight w:hRule="exact" w:val="1003"/>
              </w:trPr>
              <w:tc>
                <w:tcPr>
                  <w:tcW w:w="7137" w:type="dxa"/>
                  <w:vAlign w:val="bottom"/>
                </w:tcPr>
                <w:p w:rsidR="00C31F7D" w:rsidRPr="002D5F3E" w:rsidRDefault="00C31F7D" w:rsidP="00C31F7D">
                  <w:pPr>
                    <w:rPr>
                      <w:color w:val="auto"/>
                    </w:rPr>
                  </w:pPr>
                </w:p>
              </w:tc>
            </w:tr>
          </w:tbl>
          <w:p w:rsidR="006F277C" w:rsidRPr="002D5F3E" w:rsidRDefault="006F277C">
            <w:pPr>
              <w:rPr>
                <w:color w:val="auto"/>
              </w:rPr>
            </w:pPr>
          </w:p>
        </w:tc>
        <w:tc>
          <w:tcPr>
            <w:tcW w:w="144" w:type="dxa"/>
          </w:tcPr>
          <w:p w:rsidR="006F277C" w:rsidRPr="002D5F3E" w:rsidRDefault="006F277C">
            <w:pPr>
              <w:rPr>
                <w:color w:val="auto"/>
              </w:rPr>
            </w:pPr>
          </w:p>
        </w:tc>
        <w:tc>
          <w:tcPr>
            <w:tcW w:w="3456" w:type="dxa"/>
          </w:tcPr>
          <w:tbl>
            <w:tblPr>
              <w:tblpPr w:leftFromText="180" w:rightFromText="180" w:vertAnchor="page" w:horzAnchor="margin" w:tblpY="10979"/>
              <w:tblOverlap w:val="never"/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2D5F3E" w:rsidRPr="002D5F3E" w:rsidTr="00C31F7D">
              <w:trPr>
                <w:trHeight w:hRule="exact" w:val="144"/>
              </w:trPr>
              <w:tc>
                <w:tcPr>
                  <w:tcW w:w="3456" w:type="dxa"/>
                </w:tcPr>
                <w:p w:rsidR="00C31F7D" w:rsidRPr="002D5F3E" w:rsidRDefault="00C31F7D" w:rsidP="00C31F7D">
                  <w:pPr>
                    <w:rPr>
                      <w:color w:val="auto"/>
                    </w:rPr>
                  </w:pPr>
                </w:p>
              </w:tc>
            </w:tr>
            <w:tr w:rsidR="002D5F3E" w:rsidRPr="002D5F3E" w:rsidTr="00C31F7D">
              <w:trPr>
                <w:trHeight w:hRule="exact" w:val="3456"/>
              </w:trPr>
              <w:tc>
                <w:tcPr>
                  <w:tcW w:w="3456" w:type="dxa"/>
                  <w:shd w:val="clear" w:color="auto" w:fill="418AB3" w:themeFill="accent1"/>
                  <w:vAlign w:val="center"/>
                </w:tcPr>
                <w:p w:rsidR="00C31F7D" w:rsidRPr="002D5F3E" w:rsidRDefault="00C31F7D" w:rsidP="00C31F7D">
                  <w:pPr>
                    <w:pStyle w:val="Heading3"/>
                    <w:rPr>
                      <w:color w:val="auto"/>
                    </w:rPr>
                  </w:pPr>
                  <w:r w:rsidRPr="002D5F3E">
                    <w:rPr>
                      <w:color w:val="auto"/>
                    </w:rPr>
                    <w:t>Ashwin Vaidya</w:t>
                  </w:r>
                </w:p>
                <w:p w:rsidR="00C31F7D" w:rsidRPr="002D5F3E" w:rsidRDefault="00DE0A18" w:rsidP="00C31F7D">
                  <w:pPr>
                    <w:pStyle w:val="ContactInfo"/>
                    <w:rPr>
                      <w:color w:val="auto"/>
                    </w:rPr>
                  </w:pPr>
                  <w:sdt>
                    <w:sdtPr>
                      <w:rPr>
                        <w:color w:val="auto"/>
                      </w:rPr>
                      <w:id w:val="857003158"/>
                      <w:placeholder>
                        <w:docPart w:val="73C64F1E203440A9BA6A9989BC2F1106"/>
                      </w:placeholder>
                      <w15:appearance w15:val="hidden"/>
                      <w:text w:multiLine="1"/>
                    </w:sdtPr>
                    <w:sdtEndPr/>
                    <w:sdtContent>
                      <w:r w:rsidR="00C31F7D" w:rsidRPr="002D5F3E">
                        <w:rPr>
                          <w:color w:val="auto"/>
                        </w:rPr>
                        <w:t>12 A</w:t>
                      </w:r>
                    </w:sdtContent>
                  </w:sdt>
                </w:p>
                <w:p w:rsidR="00C31F7D" w:rsidRPr="002D5F3E" w:rsidRDefault="00C31F7D" w:rsidP="00C31F7D">
                  <w:pPr>
                    <w:pStyle w:val="ContactInfo"/>
                    <w:rPr>
                      <w:color w:val="auto"/>
                    </w:rPr>
                  </w:pPr>
                  <w:r w:rsidRPr="002D5F3E">
                    <w:rPr>
                      <w:color w:val="auto"/>
                    </w:rPr>
                    <w:t>6</w:t>
                  </w:r>
                </w:p>
              </w:tc>
            </w:tr>
          </w:tbl>
          <w:p w:rsidR="006F277C" w:rsidRPr="002D5F3E" w:rsidRDefault="006F277C">
            <w:pPr>
              <w:rPr>
                <w:color w:val="auto"/>
              </w:rPr>
            </w:pPr>
          </w:p>
        </w:tc>
      </w:tr>
    </w:tbl>
    <w:p w:rsidR="00AA377E" w:rsidRPr="002D5F3E" w:rsidRDefault="00AA377E">
      <w:pPr>
        <w:pStyle w:val="NoSpacing"/>
        <w:rPr>
          <w:color w:val="auto"/>
        </w:rPr>
      </w:pPr>
    </w:p>
    <w:p w:rsidR="00710792" w:rsidRPr="002D5F3E" w:rsidRDefault="00710792" w:rsidP="00710792">
      <w:pPr>
        <w:jc w:val="center"/>
        <w:rPr>
          <w:rFonts w:ascii="Cambria" w:hAnsi="Cambria"/>
          <w:color w:val="auto"/>
          <w:sz w:val="96"/>
          <w:szCs w:val="96"/>
        </w:rPr>
      </w:pPr>
      <w:r w:rsidRPr="002D5F3E">
        <w:rPr>
          <w:rFonts w:ascii="Cambria" w:hAnsi="Cambria"/>
          <w:color w:val="auto"/>
          <w:sz w:val="96"/>
          <w:szCs w:val="96"/>
        </w:rPr>
        <w:br w:type="page"/>
      </w:r>
      <w:r w:rsidR="006720A9" w:rsidRPr="002D5F3E">
        <w:rPr>
          <w:rFonts w:ascii="Cambria" w:hAnsi="Cambria"/>
          <w:color w:val="auto"/>
          <w:sz w:val="96"/>
          <w:szCs w:val="96"/>
        </w:rPr>
        <w:lastRenderedPageBreak/>
        <w:t>Acknowledgement</w:t>
      </w:r>
    </w:p>
    <w:p w:rsidR="00B5587C" w:rsidRPr="002D5F3E" w:rsidRDefault="00B5587C" w:rsidP="00B5587C">
      <w:pPr>
        <w:rPr>
          <w:rFonts w:ascii="Cambria" w:hAnsi="Cambria"/>
          <w:iCs/>
          <w:color w:val="auto"/>
          <w:sz w:val="56"/>
          <w:szCs w:val="56"/>
        </w:rPr>
      </w:pPr>
      <w:r w:rsidRPr="002D5F3E">
        <w:rPr>
          <w:rFonts w:ascii="Cambria" w:hAnsi="Cambria"/>
          <w:iCs/>
          <w:color w:val="auto"/>
          <w:sz w:val="56"/>
          <w:szCs w:val="56"/>
        </w:rPr>
        <w:t xml:space="preserve">I would like to express my gratitude to my teacher </w:t>
      </w:r>
      <w:r w:rsidRPr="002D5F3E">
        <w:rPr>
          <w:rFonts w:ascii="Cambria" w:hAnsi="Cambria"/>
          <w:iCs/>
          <w:color w:val="auto"/>
          <w:sz w:val="56"/>
          <w:szCs w:val="56"/>
          <w:u w:val="single"/>
        </w:rPr>
        <w:t>Mr. Pankaj Kumar</w:t>
      </w:r>
      <w:r w:rsidRPr="002D5F3E">
        <w:rPr>
          <w:rFonts w:ascii="Cambria" w:hAnsi="Cambria"/>
          <w:iCs/>
          <w:color w:val="auto"/>
          <w:sz w:val="56"/>
          <w:szCs w:val="56"/>
        </w:rPr>
        <w:t xml:space="preserve"> who gave me the golden opportunity to do this C++ project on the “Game Store”.</w:t>
      </w:r>
    </w:p>
    <w:p w:rsidR="00B5587C" w:rsidRPr="002D5F3E" w:rsidRDefault="00B5587C" w:rsidP="00B5587C">
      <w:pPr>
        <w:rPr>
          <w:rFonts w:ascii="Cambria" w:hAnsi="Cambria"/>
          <w:iCs/>
          <w:color w:val="auto"/>
          <w:sz w:val="56"/>
          <w:szCs w:val="56"/>
        </w:rPr>
      </w:pPr>
      <w:r w:rsidRPr="002D5F3E">
        <w:rPr>
          <w:rFonts w:ascii="Cambria" w:hAnsi="Cambria"/>
          <w:iCs/>
          <w:color w:val="auto"/>
          <w:sz w:val="56"/>
          <w:szCs w:val="56"/>
        </w:rPr>
        <w:t>Secondly I would also like to thank my parents</w:t>
      </w:r>
      <w:r w:rsidR="00097239" w:rsidRPr="002D5F3E">
        <w:rPr>
          <w:rFonts w:ascii="Cambria" w:hAnsi="Cambria"/>
          <w:iCs/>
          <w:color w:val="auto"/>
          <w:sz w:val="56"/>
          <w:szCs w:val="56"/>
        </w:rPr>
        <w:t xml:space="preserve"> and my brother</w:t>
      </w:r>
      <w:r w:rsidRPr="002D5F3E">
        <w:rPr>
          <w:rFonts w:ascii="Cambria" w:hAnsi="Cambria"/>
          <w:iCs/>
          <w:color w:val="auto"/>
          <w:sz w:val="56"/>
          <w:szCs w:val="56"/>
        </w:rPr>
        <w:t>.</w:t>
      </w:r>
    </w:p>
    <w:p w:rsidR="00B5587C" w:rsidRPr="002D5F3E" w:rsidRDefault="00B5587C" w:rsidP="00B5587C">
      <w:pPr>
        <w:rPr>
          <w:rFonts w:ascii="Cambria" w:hAnsi="Cambria"/>
          <w:iCs/>
          <w:color w:val="auto"/>
          <w:sz w:val="56"/>
          <w:szCs w:val="56"/>
        </w:rPr>
      </w:pPr>
      <w:r w:rsidRPr="002D5F3E">
        <w:rPr>
          <w:rFonts w:ascii="Cambria" w:hAnsi="Cambria"/>
          <w:iCs/>
          <w:color w:val="auto"/>
          <w:sz w:val="56"/>
          <w:szCs w:val="56"/>
        </w:rPr>
        <w:t xml:space="preserve">I would also like </w:t>
      </w:r>
      <w:r w:rsidR="008F6353">
        <w:rPr>
          <w:rFonts w:ascii="Cambria" w:hAnsi="Cambria"/>
          <w:iCs/>
          <w:color w:val="auto"/>
          <w:sz w:val="56"/>
          <w:szCs w:val="56"/>
        </w:rPr>
        <w:t>to</w:t>
      </w:r>
      <w:r w:rsidR="000300CA">
        <w:rPr>
          <w:rFonts w:ascii="Cambria" w:hAnsi="Cambria"/>
          <w:iCs/>
          <w:color w:val="auto"/>
          <w:sz w:val="56"/>
          <w:szCs w:val="56"/>
        </w:rPr>
        <w:t xml:space="preserve"> thank</w:t>
      </w:r>
      <w:bookmarkStart w:id="0" w:name="_GoBack"/>
      <w:bookmarkEnd w:id="0"/>
      <w:r w:rsidR="008F6353">
        <w:rPr>
          <w:rFonts w:ascii="Cambria" w:hAnsi="Cambria"/>
          <w:iCs/>
          <w:color w:val="auto"/>
          <w:sz w:val="56"/>
          <w:szCs w:val="56"/>
        </w:rPr>
        <w:t xml:space="preserve"> </w:t>
      </w:r>
      <w:r w:rsidRPr="002D5F3E">
        <w:rPr>
          <w:rFonts w:ascii="Cambria" w:hAnsi="Cambria"/>
          <w:iCs/>
          <w:color w:val="auto"/>
          <w:sz w:val="56"/>
          <w:szCs w:val="56"/>
        </w:rPr>
        <w:t xml:space="preserve">Anudeep for helping </w:t>
      </w:r>
      <w:r w:rsidR="002B69AB" w:rsidRPr="002D5F3E">
        <w:rPr>
          <w:rFonts w:ascii="Cambria" w:hAnsi="Cambria"/>
          <w:iCs/>
          <w:color w:val="auto"/>
          <w:sz w:val="56"/>
          <w:szCs w:val="56"/>
        </w:rPr>
        <w:t>me in this project.</w:t>
      </w:r>
    </w:p>
    <w:p w:rsidR="00B5587C" w:rsidRPr="002D5F3E" w:rsidRDefault="00B5587C" w:rsidP="00B5587C">
      <w:pPr>
        <w:rPr>
          <w:rFonts w:ascii="Cambria" w:hAnsi="Cambria"/>
          <w:iCs/>
          <w:color w:val="auto"/>
          <w:sz w:val="56"/>
          <w:szCs w:val="56"/>
        </w:rPr>
      </w:pPr>
    </w:p>
    <w:p w:rsidR="00B5587C" w:rsidRPr="002D5F3E" w:rsidRDefault="00B5587C" w:rsidP="00B5587C">
      <w:pPr>
        <w:rPr>
          <w:rFonts w:ascii="Cambria" w:hAnsi="Cambria"/>
          <w:iCs/>
          <w:color w:val="auto"/>
          <w:sz w:val="56"/>
          <w:szCs w:val="56"/>
        </w:rPr>
      </w:pPr>
    </w:p>
    <w:p w:rsidR="00B5587C" w:rsidRPr="002D5F3E" w:rsidRDefault="00B5587C" w:rsidP="00B5587C">
      <w:pPr>
        <w:rPr>
          <w:rFonts w:ascii="Cambria" w:hAnsi="Cambria"/>
          <w:iCs/>
          <w:color w:val="auto"/>
          <w:sz w:val="56"/>
          <w:szCs w:val="56"/>
        </w:rPr>
      </w:pPr>
    </w:p>
    <w:p w:rsidR="00B5587C" w:rsidRPr="002D5F3E" w:rsidRDefault="00B5587C" w:rsidP="00B5587C">
      <w:pPr>
        <w:rPr>
          <w:rFonts w:ascii="Cambria" w:hAnsi="Cambria"/>
          <w:iCs/>
          <w:color w:val="auto"/>
          <w:sz w:val="56"/>
          <w:szCs w:val="56"/>
        </w:rPr>
      </w:pPr>
    </w:p>
    <w:p w:rsidR="00B5587C" w:rsidRPr="002D5F3E" w:rsidRDefault="00B5587C" w:rsidP="00B5587C">
      <w:pPr>
        <w:rPr>
          <w:rFonts w:ascii="Cambria" w:hAnsi="Cambria"/>
          <w:iCs/>
          <w:color w:val="auto"/>
          <w:sz w:val="56"/>
          <w:szCs w:val="56"/>
        </w:rPr>
      </w:pPr>
    </w:p>
    <w:p w:rsidR="00B5587C" w:rsidRPr="002D5F3E" w:rsidRDefault="00B5587C" w:rsidP="00B5587C">
      <w:pPr>
        <w:rPr>
          <w:rFonts w:ascii="Cambria" w:hAnsi="Cambria"/>
          <w:iCs/>
          <w:color w:val="auto"/>
          <w:sz w:val="56"/>
          <w:szCs w:val="56"/>
        </w:rPr>
      </w:pPr>
    </w:p>
    <w:p w:rsidR="00B5587C" w:rsidRPr="002D5F3E" w:rsidRDefault="00B5587C" w:rsidP="00257499">
      <w:pPr>
        <w:jc w:val="center"/>
        <w:rPr>
          <w:rFonts w:ascii="Edwardian Script ITC" w:hAnsi="Edwardian Script ITC"/>
          <w:iCs/>
          <w:color w:val="auto"/>
          <w:sz w:val="144"/>
          <w:szCs w:val="144"/>
        </w:rPr>
      </w:pPr>
      <w:r w:rsidRPr="002D5F3E">
        <w:rPr>
          <w:rFonts w:ascii="Cambria" w:hAnsi="Cambria"/>
          <w:iCs/>
          <w:color w:val="auto"/>
          <w:sz w:val="56"/>
          <w:szCs w:val="56"/>
        </w:rPr>
        <w:br w:type="page"/>
      </w:r>
      <w:r w:rsidR="00257499" w:rsidRPr="002D5F3E">
        <w:rPr>
          <w:rFonts w:ascii="Edwardian Script ITC" w:hAnsi="Edwardian Script ITC"/>
          <w:iCs/>
          <w:color w:val="auto"/>
          <w:sz w:val="144"/>
          <w:szCs w:val="144"/>
        </w:rPr>
        <w:lastRenderedPageBreak/>
        <w:t>Certificate</w:t>
      </w:r>
    </w:p>
    <w:p w:rsidR="00C03C38" w:rsidRPr="002D5F3E" w:rsidRDefault="00257499" w:rsidP="00257499">
      <w:pPr>
        <w:rPr>
          <w:rFonts w:ascii="Constantia" w:hAnsi="Constantia"/>
          <w:iCs/>
          <w:color w:val="auto"/>
          <w:sz w:val="44"/>
          <w:szCs w:val="72"/>
        </w:rPr>
      </w:pPr>
      <w:r w:rsidRPr="002D5F3E">
        <w:rPr>
          <w:rFonts w:ascii="Constantia" w:hAnsi="Constantia"/>
          <w:iCs/>
          <w:color w:val="auto"/>
          <w:sz w:val="44"/>
          <w:szCs w:val="72"/>
        </w:rPr>
        <w:t>This is to certify that</w:t>
      </w:r>
      <w:r w:rsidRPr="002D5F3E">
        <w:rPr>
          <w:rFonts w:ascii="Edwardian Script ITC" w:hAnsi="Edwardian Script ITC"/>
          <w:iCs/>
          <w:color w:val="auto"/>
          <w:sz w:val="40"/>
          <w:szCs w:val="56"/>
        </w:rPr>
        <w:t xml:space="preserve"> </w:t>
      </w:r>
      <w:r w:rsidRPr="002D5F3E">
        <w:rPr>
          <w:rFonts w:ascii="Brush Script Std" w:hAnsi="Brush Script Std"/>
          <w:iCs/>
          <w:color w:val="auto"/>
          <w:sz w:val="56"/>
          <w:szCs w:val="56"/>
        </w:rPr>
        <w:t>Ashwin Vaidya</w:t>
      </w:r>
      <w:r w:rsidR="00C03C38" w:rsidRPr="002D5F3E">
        <w:rPr>
          <w:rFonts w:ascii="Edwardian Script ITC" w:hAnsi="Edwardian Script ITC"/>
          <w:iCs/>
          <w:color w:val="auto"/>
          <w:sz w:val="56"/>
          <w:szCs w:val="56"/>
        </w:rPr>
        <w:t xml:space="preserve"> </w:t>
      </w:r>
      <w:r w:rsidRPr="002D5F3E">
        <w:rPr>
          <w:rFonts w:ascii="Constantia" w:hAnsi="Constantia"/>
          <w:iCs/>
          <w:color w:val="auto"/>
          <w:sz w:val="44"/>
          <w:szCs w:val="72"/>
        </w:rPr>
        <w:t xml:space="preserve">of class </w:t>
      </w:r>
      <w:r w:rsidR="00C03C38" w:rsidRPr="002D5F3E">
        <w:rPr>
          <w:rFonts w:ascii="Constantia" w:hAnsi="Constantia"/>
          <w:iCs/>
          <w:color w:val="auto"/>
          <w:sz w:val="44"/>
          <w:szCs w:val="72"/>
        </w:rPr>
        <w:t>12 A has</w:t>
      </w:r>
      <w:r w:rsidRPr="002D5F3E">
        <w:rPr>
          <w:rFonts w:ascii="Constantia" w:hAnsi="Constantia"/>
          <w:iCs/>
          <w:color w:val="auto"/>
          <w:sz w:val="44"/>
          <w:szCs w:val="72"/>
        </w:rPr>
        <w:t xml:space="preserve"> successfully complet</w:t>
      </w:r>
      <w:r w:rsidR="00C03C38" w:rsidRPr="002D5F3E">
        <w:rPr>
          <w:rFonts w:ascii="Constantia" w:hAnsi="Constantia"/>
          <w:iCs/>
          <w:color w:val="auto"/>
          <w:sz w:val="44"/>
          <w:szCs w:val="72"/>
        </w:rPr>
        <w:t>ed the C++ project of Game Store.</w:t>
      </w:r>
    </w:p>
    <w:p w:rsidR="00257499" w:rsidRPr="002D5F3E" w:rsidRDefault="00257499" w:rsidP="00257499">
      <w:pPr>
        <w:rPr>
          <w:rFonts w:ascii="Constantia" w:hAnsi="Constantia"/>
          <w:iCs/>
          <w:color w:val="auto"/>
          <w:sz w:val="44"/>
          <w:szCs w:val="72"/>
        </w:rPr>
      </w:pPr>
      <w:r w:rsidRPr="002D5F3E">
        <w:rPr>
          <w:rFonts w:ascii="Constantia" w:hAnsi="Constantia"/>
          <w:iCs/>
          <w:color w:val="auto"/>
          <w:sz w:val="44"/>
          <w:szCs w:val="72"/>
        </w:rPr>
        <w:t xml:space="preserve">It is further certified that this project is the </w:t>
      </w:r>
      <w:r w:rsidR="00C03C38" w:rsidRPr="002D5F3E">
        <w:rPr>
          <w:rFonts w:ascii="Constantia" w:hAnsi="Constantia"/>
          <w:iCs/>
          <w:color w:val="auto"/>
          <w:sz w:val="44"/>
          <w:szCs w:val="72"/>
        </w:rPr>
        <w:t>original</w:t>
      </w:r>
      <w:r w:rsidRPr="002D5F3E">
        <w:rPr>
          <w:rFonts w:ascii="Constantia" w:hAnsi="Constantia"/>
          <w:iCs/>
          <w:color w:val="auto"/>
          <w:sz w:val="44"/>
          <w:szCs w:val="72"/>
        </w:rPr>
        <w:t xml:space="preserve"> work of the candidate.</w:t>
      </w:r>
    </w:p>
    <w:p w:rsidR="00C03C38" w:rsidRPr="002D5F3E" w:rsidRDefault="00C03C38" w:rsidP="00257499">
      <w:pPr>
        <w:rPr>
          <w:rFonts w:ascii="Edwardian Script ITC" w:hAnsi="Edwardian Script ITC"/>
          <w:iCs/>
          <w:color w:val="auto"/>
          <w:sz w:val="72"/>
          <w:szCs w:val="72"/>
        </w:rPr>
      </w:pPr>
    </w:p>
    <w:p w:rsidR="00C03C38" w:rsidRPr="002D5F3E" w:rsidRDefault="00C03C38" w:rsidP="00257499">
      <w:pPr>
        <w:rPr>
          <w:rFonts w:ascii="Edwardian Script ITC" w:hAnsi="Edwardian Script ITC"/>
          <w:iCs/>
          <w:color w:val="auto"/>
          <w:sz w:val="72"/>
          <w:szCs w:val="72"/>
        </w:rPr>
      </w:pPr>
    </w:p>
    <w:p w:rsidR="00C03C38" w:rsidRPr="002D5F3E" w:rsidRDefault="00C03C38" w:rsidP="00C03C38">
      <w:pPr>
        <w:jc w:val="right"/>
        <w:rPr>
          <w:rFonts w:ascii="Edwardian Script ITC" w:hAnsi="Edwardian Script ITC"/>
          <w:iCs/>
          <w:color w:val="auto"/>
          <w:sz w:val="72"/>
          <w:szCs w:val="72"/>
        </w:rPr>
      </w:pPr>
      <w:r w:rsidRPr="002D5F3E">
        <w:rPr>
          <w:rFonts w:ascii="Edwardian Script ITC" w:hAnsi="Edwardian Script ITC"/>
          <w:iCs/>
          <w:color w:val="auto"/>
          <w:sz w:val="72"/>
          <w:szCs w:val="72"/>
        </w:rPr>
        <w:t>Signature</w:t>
      </w:r>
    </w:p>
    <w:p w:rsidR="00C03C38" w:rsidRPr="002D5F3E" w:rsidRDefault="00C03C38" w:rsidP="00C03C38">
      <w:pPr>
        <w:jc w:val="right"/>
        <w:rPr>
          <w:rFonts w:ascii="Edwardian Script ITC" w:hAnsi="Edwardian Script ITC"/>
          <w:iCs/>
          <w:color w:val="auto"/>
          <w:sz w:val="72"/>
          <w:szCs w:val="72"/>
        </w:rPr>
      </w:pPr>
      <w:r w:rsidRPr="002D5F3E">
        <w:rPr>
          <w:rFonts w:ascii="Edwardian Script ITC" w:hAnsi="Edwardian Script ITC"/>
          <w:iCs/>
          <w:color w:val="auto"/>
          <w:sz w:val="72"/>
          <w:szCs w:val="72"/>
        </w:rPr>
        <w:t>(Mr. Pankaj Kumar)</w:t>
      </w:r>
    </w:p>
    <w:p w:rsidR="0043467F" w:rsidRPr="002D5F3E" w:rsidRDefault="0043467F" w:rsidP="0043467F">
      <w:pPr>
        <w:jc w:val="center"/>
        <w:rPr>
          <w:rFonts w:ascii="Cambria" w:hAnsi="Cambria"/>
          <w:color w:val="auto"/>
          <w:sz w:val="96"/>
          <w:szCs w:val="96"/>
        </w:rPr>
      </w:pPr>
      <w:r w:rsidRPr="002D5F3E">
        <w:rPr>
          <w:rFonts w:ascii="Cambria" w:hAnsi="Cambria"/>
          <w:color w:val="auto"/>
          <w:sz w:val="56"/>
          <w:szCs w:val="56"/>
        </w:rPr>
        <w:br w:type="page"/>
      </w:r>
      <w:r w:rsidRPr="002D5F3E">
        <w:rPr>
          <w:rFonts w:ascii="Cambria" w:hAnsi="Cambria"/>
          <w:color w:val="auto"/>
          <w:sz w:val="96"/>
          <w:szCs w:val="96"/>
        </w:rPr>
        <w:lastRenderedPageBreak/>
        <w:t>INDEX</w:t>
      </w:r>
    </w:p>
    <w:p w:rsidR="00482AAC" w:rsidRPr="002D5F3E" w:rsidRDefault="00482AAC" w:rsidP="00482AAC">
      <w:pPr>
        <w:pStyle w:val="ListParagraph"/>
        <w:numPr>
          <w:ilvl w:val="0"/>
          <w:numId w:val="11"/>
        </w:numPr>
        <w:rPr>
          <w:rFonts w:ascii="Cambria" w:hAnsi="Cambria"/>
          <w:color w:val="auto"/>
          <w:sz w:val="56"/>
          <w:szCs w:val="96"/>
        </w:rPr>
      </w:pPr>
      <w:r w:rsidRPr="002D5F3E">
        <w:rPr>
          <w:rFonts w:ascii="Cambria" w:hAnsi="Cambria"/>
          <w:color w:val="auto"/>
          <w:sz w:val="56"/>
          <w:szCs w:val="96"/>
        </w:rPr>
        <w:t>Introduction</w:t>
      </w:r>
    </w:p>
    <w:p w:rsidR="00482AAC" w:rsidRPr="002D5F3E" w:rsidRDefault="00482AAC" w:rsidP="00482AAC">
      <w:pPr>
        <w:pStyle w:val="ListParagraph"/>
        <w:numPr>
          <w:ilvl w:val="0"/>
          <w:numId w:val="11"/>
        </w:numPr>
        <w:rPr>
          <w:rFonts w:ascii="Cambria" w:hAnsi="Cambria"/>
          <w:color w:val="auto"/>
          <w:sz w:val="56"/>
          <w:szCs w:val="96"/>
        </w:rPr>
      </w:pPr>
      <w:r w:rsidRPr="002D5F3E">
        <w:rPr>
          <w:rFonts w:ascii="Cambria" w:hAnsi="Cambria"/>
          <w:color w:val="auto"/>
          <w:sz w:val="56"/>
          <w:szCs w:val="96"/>
        </w:rPr>
        <w:t>Layout</w:t>
      </w:r>
    </w:p>
    <w:p w:rsidR="00482AAC" w:rsidRPr="002D5F3E" w:rsidRDefault="00482AAC" w:rsidP="00482AAC">
      <w:pPr>
        <w:pStyle w:val="ListParagraph"/>
        <w:numPr>
          <w:ilvl w:val="0"/>
          <w:numId w:val="11"/>
        </w:numPr>
        <w:rPr>
          <w:rFonts w:ascii="Cambria" w:hAnsi="Cambria"/>
          <w:color w:val="auto"/>
          <w:sz w:val="56"/>
          <w:szCs w:val="96"/>
        </w:rPr>
      </w:pPr>
      <w:r w:rsidRPr="002D5F3E">
        <w:rPr>
          <w:rFonts w:ascii="Cambria" w:hAnsi="Cambria"/>
          <w:color w:val="auto"/>
          <w:sz w:val="56"/>
          <w:szCs w:val="96"/>
        </w:rPr>
        <w:t>Screens</w:t>
      </w:r>
    </w:p>
    <w:p w:rsidR="00482AAC" w:rsidRPr="002D5F3E" w:rsidRDefault="00482AAC" w:rsidP="00482AAC">
      <w:pPr>
        <w:pStyle w:val="ListParagraph"/>
        <w:numPr>
          <w:ilvl w:val="0"/>
          <w:numId w:val="11"/>
        </w:numPr>
        <w:rPr>
          <w:rFonts w:ascii="Cambria" w:hAnsi="Cambria"/>
          <w:color w:val="auto"/>
          <w:sz w:val="56"/>
          <w:szCs w:val="96"/>
        </w:rPr>
      </w:pPr>
      <w:r w:rsidRPr="002D5F3E">
        <w:rPr>
          <w:rFonts w:ascii="Cambria" w:hAnsi="Cambria"/>
          <w:color w:val="auto"/>
          <w:sz w:val="56"/>
          <w:szCs w:val="96"/>
        </w:rPr>
        <w:t>Code</w:t>
      </w:r>
    </w:p>
    <w:p w:rsidR="00CE71A4" w:rsidRPr="002D5F3E" w:rsidRDefault="00CE71A4" w:rsidP="00482AAC">
      <w:pPr>
        <w:pStyle w:val="ListParagraph"/>
        <w:numPr>
          <w:ilvl w:val="0"/>
          <w:numId w:val="11"/>
        </w:numPr>
        <w:rPr>
          <w:rFonts w:ascii="Cambria" w:hAnsi="Cambria"/>
          <w:color w:val="auto"/>
          <w:sz w:val="56"/>
          <w:szCs w:val="96"/>
        </w:rPr>
      </w:pPr>
      <w:r w:rsidRPr="002D5F3E">
        <w:rPr>
          <w:rFonts w:ascii="Cambria" w:hAnsi="Cambria"/>
          <w:color w:val="auto"/>
          <w:sz w:val="56"/>
          <w:szCs w:val="96"/>
        </w:rPr>
        <w:t>Printout</w:t>
      </w:r>
    </w:p>
    <w:p w:rsidR="00482AAC" w:rsidRPr="002D5F3E" w:rsidRDefault="00482AAC" w:rsidP="00482AAC">
      <w:pPr>
        <w:pStyle w:val="ListParagraph"/>
        <w:numPr>
          <w:ilvl w:val="0"/>
          <w:numId w:val="11"/>
        </w:numPr>
        <w:rPr>
          <w:rFonts w:ascii="Cambria" w:hAnsi="Cambria"/>
          <w:color w:val="auto"/>
          <w:sz w:val="56"/>
          <w:szCs w:val="96"/>
        </w:rPr>
      </w:pPr>
      <w:r w:rsidRPr="002D5F3E">
        <w:rPr>
          <w:rFonts w:ascii="Cambria" w:hAnsi="Cambria"/>
          <w:color w:val="auto"/>
          <w:sz w:val="56"/>
          <w:szCs w:val="96"/>
        </w:rPr>
        <w:t>Bibliography</w:t>
      </w:r>
    </w:p>
    <w:p w:rsidR="0043467F" w:rsidRPr="002D5F3E" w:rsidRDefault="0043467F" w:rsidP="0043467F">
      <w:pPr>
        <w:jc w:val="center"/>
        <w:rPr>
          <w:rFonts w:ascii="Cambria" w:hAnsi="Cambria"/>
          <w:color w:val="auto"/>
          <w:sz w:val="96"/>
          <w:szCs w:val="96"/>
        </w:rPr>
      </w:pPr>
    </w:p>
    <w:p w:rsidR="0043467F" w:rsidRPr="002D5F3E" w:rsidRDefault="0043467F" w:rsidP="0043467F">
      <w:pPr>
        <w:jc w:val="center"/>
        <w:rPr>
          <w:rFonts w:ascii="Cambria" w:hAnsi="Cambria"/>
          <w:color w:val="auto"/>
          <w:sz w:val="96"/>
          <w:szCs w:val="96"/>
        </w:rPr>
      </w:pPr>
    </w:p>
    <w:p w:rsidR="0043467F" w:rsidRPr="002D5F3E" w:rsidRDefault="0043467F" w:rsidP="0043467F">
      <w:pPr>
        <w:jc w:val="center"/>
        <w:rPr>
          <w:rFonts w:ascii="Cambria" w:hAnsi="Cambria"/>
          <w:color w:val="auto"/>
          <w:sz w:val="96"/>
          <w:szCs w:val="96"/>
        </w:rPr>
      </w:pPr>
    </w:p>
    <w:p w:rsidR="0043467F" w:rsidRPr="002D5F3E" w:rsidRDefault="0043467F" w:rsidP="0043467F">
      <w:pPr>
        <w:jc w:val="center"/>
        <w:rPr>
          <w:rFonts w:ascii="Cambria" w:hAnsi="Cambria"/>
          <w:color w:val="auto"/>
          <w:sz w:val="96"/>
          <w:szCs w:val="96"/>
        </w:rPr>
      </w:pPr>
    </w:p>
    <w:p w:rsidR="00B5587C" w:rsidRPr="002D5F3E" w:rsidRDefault="00B5587C" w:rsidP="00B5587C">
      <w:pPr>
        <w:rPr>
          <w:rFonts w:ascii="Cambria" w:hAnsi="Cambria"/>
          <w:color w:val="auto"/>
          <w:sz w:val="96"/>
          <w:szCs w:val="96"/>
        </w:rPr>
      </w:pPr>
    </w:p>
    <w:p w:rsidR="002B69AB" w:rsidRPr="002D5F3E" w:rsidRDefault="002B69AB" w:rsidP="002B69AB">
      <w:pPr>
        <w:tabs>
          <w:tab w:val="left" w:pos="3720"/>
          <w:tab w:val="left" w:pos="4577"/>
        </w:tabs>
        <w:jc w:val="center"/>
        <w:rPr>
          <w:rFonts w:ascii="Cambria" w:hAnsi="Cambria"/>
          <w:color w:val="auto"/>
          <w:sz w:val="96"/>
          <w:szCs w:val="96"/>
        </w:rPr>
      </w:pPr>
      <w:r w:rsidRPr="002D5F3E">
        <w:rPr>
          <w:rFonts w:ascii="Cambria" w:hAnsi="Cambria"/>
          <w:color w:val="auto"/>
          <w:sz w:val="96"/>
          <w:szCs w:val="96"/>
        </w:rPr>
        <w:lastRenderedPageBreak/>
        <w:t>Introduction</w:t>
      </w:r>
    </w:p>
    <w:p w:rsidR="002B69AB" w:rsidRPr="002D5F3E" w:rsidRDefault="00097239" w:rsidP="002B69AB">
      <w:pPr>
        <w:tabs>
          <w:tab w:val="left" w:pos="3720"/>
          <w:tab w:val="left" w:pos="4577"/>
        </w:tabs>
        <w:rPr>
          <w:rFonts w:ascii="Cambria" w:hAnsi="Cambria"/>
          <w:color w:val="auto"/>
          <w:sz w:val="56"/>
          <w:szCs w:val="56"/>
        </w:rPr>
      </w:pPr>
      <w:r w:rsidRPr="002D5F3E">
        <w:rPr>
          <w:rFonts w:ascii="Cambria" w:hAnsi="Cambria"/>
          <w:color w:val="auto"/>
          <w:sz w:val="56"/>
          <w:szCs w:val="56"/>
        </w:rPr>
        <w:t>It is not a big surprise that a</w:t>
      </w:r>
      <w:r w:rsidR="002B69AB" w:rsidRPr="002D5F3E">
        <w:rPr>
          <w:rFonts w:ascii="Cambria" w:hAnsi="Cambria"/>
          <w:color w:val="auto"/>
          <w:sz w:val="56"/>
          <w:szCs w:val="56"/>
        </w:rPr>
        <w:t xml:space="preserve"> lot of digital </w:t>
      </w:r>
      <w:r w:rsidR="006264BD" w:rsidRPr="002D5F3E">
        <w:rPr>
          <w:rFonts w:ascii="Cambria" w:hAnsi="Cambria"/>
          <w:color w:val="auto"/>
          <w:sz w:val="56"/>
          <w:szCs w:val="56"/>
        </w:rPr>
        <w:t>stores (</w:t>
      </w:r>
      <w:r w:rsidR="00CE621C" w:rsidRPr="002D5F3E">
        <w:rPr>
          <w:rFonts w:ascii="Cambria" w:hAnsi="Cambria"/>
          <w:color w:val="auto"/>
          <w:sz w:val="56"/>
          <w:szCs w:val="56"/>
        </w:rPr>
        <w:t>app stores)</w:t>
      </w:r>
      <w:r w:rsidR="002B69AB" w:rsidRPr="002D5F3E">
        <w:rPr>
          <w:rFonts w:ascii="Cambria" w:hAnsi="Cambria"/>
          <w:color w:val="auto"/>
          <w:sz w:val="56"/>
          <w:szCs w:val="56"/>
        </w:rPr>
        <w:t xml:space="preserve"> are coming up now-a-days</w:t>
      </w:r>
      <w:r w:rsidR="00CE621C" w:rsidRPr="002D5F3E">
        <w:rPr>
          <w:rFonts w:ascii="Cambria" w:hAnsi="Cambria"/>
          <w:color w:val="auto"/>
          <w:sz w:val="56"/>
          <w:szCs w:val="56"/>
        </w:rPr>
        <w:t>.</w:t>
      </w:r>
      <w:r w:rsidRPr="002D5F3E">
        <w:rPr>
          <w:rFonts w:ascii="Cambria" w:hAnsi="Cambria"/>
          <w:color w:val="auto"/>
          <w:sz w:val="56"/>
          <w:szCs w:val="56"/>
        </w:rPr>
        <w:t xml:space="preserve"> </w:t>
      </w:r>
      <w:r w:rsidR="00BE01D0" w:rsidRPr="002D5F3E">
        <w:rPr>
          <w:rFonts w:ascii="Cambria" w:hAnsi="Cambria"/>
          <w:color w:val="auto"/>
          <w:sz w:val="56"/>
          <w:szCs w:val="56"/>
        </w:rPr>
        <w:t xml:space="preserve">It has opened an entire </w:t>
      </w:r>
      <w:r w:rsidRPr="002D5F3E">
        <w:rPr>
          <w:rFonts w:ascii="Cambria" w:hAnsi="Cambria"/>
          <w:color w:val="auto"/>
          <w:sz w:val="56"/>
          <w:szCs w:val="56"/>
        </w:rPr>
        <w:t xml:space="preserve">world of opportunities </w:t>
      </w:r>
      <w:r w:rsidR="00BE01D0" w:rsidRPr="002D5F3E">
        <w:rPr>
          <w:rFonts w:ascii="Cambria" w:hAnsi="Cambria"/>
          <w:color w:val="auto"/>
          <w:sz w:val="56"/>
          <w:szCs w:val="56"/>
        </w:rPr>
        <w:t>for independent developers to come up.</w:t>
      </w:r>
      <w:r w:rsidR="002B69AB" w:rsidRPr="002D5F3E">
        <w:rPr>
          <w:rFonts w:ascii="Cambria" w:hAnsi="Cambria"/>
          <w:color w:val="auto"/>
          <w:sz w:val="56"/>
          <w:szCs w:val="56"/>
        </w:rPr>
        <w:t xml:space="preserve"> One unique feature of these stores is that they have unlimited stock.</w:t>
      </w:r>
      <w:r w:rsidR="00607C5A" w:rsidRPr="002D5F3E">
        <w:rPr>
          <w:rFonts w:ascii="Cambria" w:hAnsi="Cambria"/>
          <w:color w:val="auto"/>
          <w:sz w:val="56"/>
          <w:szCs w:val="56"/>
        </w:rPr>
        <w:t xml:space="preserve"> </w:t>
      </w:r>
      <w:r w:rsidR="00ED10A7" w:rsidRPr="002D5F3E">
        <w:rPr>
          <w:rFonts w:ascii="Cambria" w:hAnsi="Cambria"/>
          <w:color w:val="auto"/>
          <w:sz w:val="56"/>
          <w:szCs w:val="56"/>
        </w:rPr>
        <w:t xml:space="preserve">It then becomes important to keep a track of purchases of customers and sales of </w:t>
      </w:r>
      <w:r w:rsidR="00BE01D0" w:rsidRPr="002D5F3E">
        <w:rPr>
          <w:rFonts w:ascii="Cambria" w:hAnsi="Cambria"/>
          <w:color w:val="auto"/>
          <w:sz w:val="56"/>
          <w:szCs w:val="56"/>
        </w:rPr>
        <w:t>publishers. Any error in the system means a great loss to the publishers and customers.</w:t>
      </w:r>
    </w:p>
    <w:p w:rsidR="00097239" w:rsidRPr="002D5F3E" w:rsidRDefault="00097239" w:rsidP="002B69AB">
      <w:pPr>
        <w:tabs>
          <w:tab w:val="left" w:pos="3720"/>
          <w:tab w:val="left" w:pos="4577"/>
        </w:tabs>
        <w:rPr>
          <w:rFonts w:ascii="Cambria" w:hAnsi="Cambria"/>
          <w:color w:val="auto"/>
          <w:sz w:val="56"/>
          <w:szCs w:val="56"/>
        </w:rPr>
      </w:pPr>
    </w:p>
    <w:p w:rsidR="00BE01D0" w:rsidRPr="002D5F3E" w:rsidRDefault="00BE01D0" w:rsidP="002B69AB">
      <w:pPr>
        <w:tabs>
          <w:tab w:val="left" w:pos="3720"/>
          <w:tab w:val="left" w:pos="4577"/>
        </w:tabs>
        <w:rPr>
          <w:rFonts w:ascii="Cambria" w:hAnsi="Cambria"/>
          <w:color w:val="auto"/>
          <w:sz w:val="56"/>
          <w:szCs w:val="56"/>
        </w:rPr>
      </w:pPr>
      <w:r w:rsidRPr="002D5F3E">
        <w:rPr>
          <w:rFonts w:ascii="Cambria" w:hAnsi="Cambria"/>
          <w:color w:val="auto"/>
          <w:sz w:val="56"/>
          <w:szCs w:val="56"/>
        </w:rPr>
        <w:t xml:space="preserve">In this project I have </w:t>
      </w:r>
      <w:r w:rsidR="00097239" w:rsidRPr="002D5F3E">
        <w:rPr>
          <w:rFonts w:ascii="Cambria" w:hAnsi="Cambria"/>
          <w:color w:val="auto"/>
          <w:sz w:val="56"/>
          <w:szCs w:val="56"/>
        </w:rPr>
        <w:t>simulated a digital game store (e.g. Steam). It currently has support only for single user.</w:t>
      </w:r>
    </w:p>
    <w:p w:rsidR="00097239" w:rsidRPr="002D5F3E" w:rsidRDefault="00097239" w:rsidP="002B69AB">
      <w:pPr>
        <w:tabs>
          <w:tab w:val="left" w:pos="3720"/>
          <w:tab w:val="left" w:pos="4577"/>
        </w:tabs>
        <w:rPr>
          <w:rFonts w:ascii="Cambria" w:hAnsi="Cambria"/>
          <w:color w:val="auto"/>
          <w:sz w:val="56"/>
          <w:szCs w:val="56"/>
        </w:rPr>
      </w:pPr>
    </w:p>
    <w:p w:rsidR="00097239" w:rsidRPr="002D5F3E" w:rsidRDefault="00097239" w:rsidP="00097239">
      <w:pPr>
        <w:tabs>
          <w:tab w:val="left" w:pos="3720"/>
          <w:tab w:val="left" w:pos="4577"/>
        </w:tabs>
        <w:jc w:val="center"/>
        <w:rPr>
          <w:rFonts w:ascii="Cambria" w:hAnsi="Cambria"/>
          <w:color w:val="auto"/>
          <w:sz w:val="144"/>
          <w:szCs w:val="144"/>
        </w:rPr>
      </w:pPr>
      <w:r w:rsidRPr="002D5F3E">
        <w:rPr>
          <w:rFonts w:ascii="Cambria" w:hAnsi="Cambria"/>
          <w:color w:val="auto"/>
          <w:sz w:val="144"/>
          <w:szCs w:val="144"/>
        </w:rPr>
        <w:lastRenderedPageBreak/>
        <w:t>L</w:t>
      </w:r>
      <w:r w:rsidR="007858E0" w:rsidRPr="002D5F3E">
        <w:rPr>
          <w:rFonts w:ascii="Cambria" w:hAnsi="Cambria"/>
          <w:color w:val="auto"/>
          <w:sz w:val="144"/>
          <w:szCs w:val="144"/>
        </w:rPr>
        <w:t>AYOUT</w:t>
      </w:r>
    </w:p>
    <w:p w:rsidR="00D635AC" w:rsidRPr="002D5F3E" w:rsidRDefault="00D635AC" w:rsidP="00D635AC">
      <w:pPr>
        <w:jc w:val="center"/>
        <w:rPr>
          <w:rFonts w:ascii="Cambria" w:hAnsi="Cambria"/>
          <w:color w:val="auto"/>
          <w:sz w:val="44"/>
          <w:szCs w:val="44"/>
        </w:rPr>
      </w:pPr>
      <w:r w:rsidRPr="002D5F3E">
        <w:rPr>
          <w:rFonts w:ascii="Cambria" w:hAnsi="Cambria"/>
          <w:noProof/>
          <w:color w:val="auto"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40AD6" wp14:editId="2B009779">
                <wp:simplePos x="0" y="0"/>
                <wp:positionH relativeFrom="column">
                  <wp:posOffset>3820886</wp:posOffset>
                </wp:positionH>
                <wp:positionV relativeFrom="paragraph">
                  <wp:posOffset>256540</wp:posOffset>
                </wp:positionV>
                <wp:extent cx="533400" cy="359229"/>
                <wp:effectExtent l="0" t="0" r="571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7C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0.85pt;margin-top:20.2pt;width:42pt;height:2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" strokecolor="#418ab3 [3204]" strokeweight=".5pt">
                <v:stroke endarrow="block" joinstyle="miter"/>
              </v:shape>
            </w:pict>
          </mc:Fallback>
        </mc:AlternateContent>
      </w:r>
      <w:r w:rsidRPr="002D5F3E">
        <w:rPr>
          <w:rFonts w:ascii="Cambria" w:hAnsi="Cambria"/>
          <w:noProof/>
          <w:color w:val="auto"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FCDBB" wp14:editId="6944516D">
                <wp:simplePos x="0" y="0"/>
                <wp:positionH relativeFrom="column">
                  <wp:posOffset>2275114</wp:posOffset>
                </wp:positionH>
                <wp:positionV relativeFrom="paragraph">
                  <wp:posOffset>321854</wp:posOffset>
                </wp:positionV>
                <wp:extent cx="478972" cy="261257"/>
                <wp:effectExtent l="38100" t="0" r="1651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972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46ED" id="Straight Arrow Connector 8" o:spid="_x0000_s1026" type="#_x0000_t32" style="position:absolute;margin-left:179.15pt;margin-top:25.35pt;width:37.7pt;height:20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" strokecolor="#418ab3 [3204]" strokeweight=".5pt">
                <v:stroke endarrow="block" joinstyle="miter"/>
              </v:shape>
            </w:pict>
          </mc:Fallback>
        </mc:AlternateContent>
      </w:r>
      <w:r w:rsidRPr="002D5F3E">
        <w:rPr>
          <w:rFonts w:ascii="Cambria" w:hAnsi="Cambria"/>
          <w:color w:val="auto"/>
          <w:sz w:val="44"/>
          <w:szCs w:val="44"/>
        </w:rPr>
        <w:t>Login Screen</w:t>
      </w:r>
    </w:p>
    <w:p w:rsidR="00D635AC" w:rsidRPr="002D5F3E" w:rsidRDefault="00D635AC" w:rsidP="00D635AC">
      <w:pPr>
        <w:jc w:val="center"/>
        <w:rPr>
          <w:rFonts w:ascii="Cambria" w:hAnsi="Cambria"/>
          <w:color w:val="auto"/>
          <w:sz w:val="44"/>
          <w:szCs w:val="44"/>
        </w:rPr>
      </w:pPr>
      <w:r w:rsidRPr="002D5F3E">
        <w:rPr>
          <w:rFonts w:ascii="Cambria" w:hAnsi="Cambria"/>
          <w:noProof/>
          <w:color w:val="auto"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4C246" wp14:editId="54CDE50D">
                <wp:simplePos x="0" y="0"/>
                <wp:positionH relativeFrom="column">
                  <wp:posOffset>5410199</wp:posOffset>
                </wp:positionH>
                <wp:positionV relativeFrom="paragraph">
                  <wp:posOffset>435791</wp:posOffset>
                </wp:positionV>
                <wp:extent cx="576671" cy="1904275"/>
                <wp:effectExtent l="38100" t="0" r="13970" b="9652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671" cy="1904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009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426pt;margin-top:34.3pt;width:45.4pt;height:149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" strokecolor="#418ab3 [3204]" strokeweight=".5pt">
                <v:stroke endarrow="block"/>
              </v:shape>
            </w:pict>
          </mc:Fallback>
        </mc:AlternateContent>
      </w:r>
      <w:r w:rsidRPr="002D5F3E">
        <w:rPr>
          <w:rFonts w:ascii="Cambria" w:hAnsi="Cambria"/>
          <w:noProof/>
          <w:color w:val="auto"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8F3AB" wp14:editId="1308E00F">
                <wp:simplePos x="0" y="0"/>
                <wp:positionH relativeFrom="column">
                  <wp:posOffset>5453743</wp:posOffset>
                </wp:positionH>
                <wp:positionV relativeFrom="paragraph">
                  <wp:posOffset>435791</wp:posOffset>
                </wp:positionV>
                <wp:extent cx="500380" cy="1315902"/>
                <wp:effectExtent l="38100" t="0" r="13970" b="939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80" cy="13159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9875" id="Elbow Connector 23" o:spid="_x0000_s1026" type="#_x0000_t34" style="position:absolute;margin-left:429.45pt;margin-top:34.3pt;width:39.4pt;height:10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" strokecolor="#418ab3 [3204]" strokeweight=".5pt">
                <v:stroke endarrow="block"/>
              </v:shape>
            </w:pict>
          </mc:Fallback>
        </mc:AlternateContent>
      </w:r>
      <w:r w:rsidRPr="002D5F3E">
        <w:rPr>
          <w:rFonts w:ascii="Cambria" w:hAnsi="Cambria"/>
          <w:noProof/>
          <w:color w:val="auto"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885985" wp14:editId="47DF1463">
                <wp:simplePos x="0" y="0"/>
                <wp:positionH relativeFrom="column">
                  <wp:posOffset>5421085</wp:posOffset>
                </wp:positionH>
                <wp:positionV relativeFrom="paragraph">
                  <wp:posOffset>435791</wp:posOffset>
                </wp:positionV>
                <wp:extent cx="554899" cy="837475"/>
                <wp:effectExtent l="38100" t="0" r="17145" b="9652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899" cy="837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0927" id="Elbow Connector 22" o:spid="_x0000_s1026" type="#_x0000_t34" style="position:absolute;margin-left:426.85pt;margin-top:34.3pt;width:43.7pt;height:65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" strokecolor="#418ab3 [3204]" strokeweight=".5pt">
                <v:stroke endarrow="block"/>
              </v:shape>
            </w:pict>
          </mc:Fallback>
        </mc:AlternateContent>
      </w:r>
      <w:r w:rsidRPr="002D5F3E">
        <w:rPr>
          <w:rFonts w:ascii="Cambria" w:hAnsi="Cambria"/>
          <w:noProof/>
          <w:color w:val="auto"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E0855" wp14:editId="1F329413">
                <wp:simplePos x="0" y="0"/>
                <wp:positionH relativeFrom="column">
                  <wp:posOffset>5410200</wp:posOffset>
                </wp:positionH>
                <wp:positionV relativeFrom="paragraph">
                  <wp:posOffset>435791</wp:posOffset>
                </wp:positionV>
                <wp:extent cx="566057" cy="315233"/>
                <wp:effectExtent l="38100" t="0" r="24765" b="10414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057" cy="3152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A8B5E" id="Elbow Connector 21" o:spid="_x0000_s1026" type="#_x0000_t34" style="position:absolute;margin-left:426pt;margin-top:34.3pt;width:44.55pt;height:24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" strokecolor="#418ab3 [3204]" strokeweight=".5pt">
                <v:stroke endarrow="block"/>
              </v:shape>
            </w:pict>
          </mc:Fallback>
        </mc:AlternateContent>
      </w:r>
      <w:r w:rsidRPr="002D5F3E">
        <w:rPr>
          <w:rFonts w:ascii="Cambria" w:hAnsi="Cambria"/>
          <w:noProof/>
          <w:color w:val="auto"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765A8" wp14:editId="03B3C630">
                <wp:simplePos x="0" y="0"/>
                <wp:positionH relativeFrom="column">
                  <wp:posOffset>653143</wp:posOffset>
                </wp:positionH>
                <wp:positionV relativeFrom="paragraph">
                  <wp:posOffset>316049</wp:posOffset>
                </wp:positionV>
                <wp:extent cx="879928" cy="2490923"/>
                <wp:effectExtent l="0" t="0" r="53975" b="10033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928" cy="2490923"/>
                        </a:xfrm>
                        <a:prstGeom prst="bentConnector3">
                          <a:avLst>
                            <a:gd name="adj1" fmla="val 55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E885" id="Elbow Connector 16" o:spid="_x0000_s1026" type="#_x0000_t34" style="position:absolute;margin-left:51.45pt;margin-top:24.9pt;width:69.3pt;height:19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" adj="12009" strokecolor="#418ab3 [3204]" strokeweight=".5pt">
                <v:stroke endarrow="block"/>
              </v:shape>
            </w:pict>
          </mc:Fallback>
        </mc:AlternateContent>
      </w:r>
      <w:r w:rsidRPr="002D5F3E">
        <w:rPr>
          <w:rFonts w:ascii="Cambria" w:hAnsi="Cambria"/>
          <w:noProof/>
          <w:color w:val="auto"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6BF22" wp14:editId="3D9F4ED2">
                <wp:simplePos x="0" y="0"/>
                <wp:positionH relativeFrom="column">
                  <wp:posOffset>620486</wp:posOffset>
                </wp:positionH>
                <wp:positionV relativeFrom="paragraph">
                  <wp:posOffset>316049</wp:posOffset>
                </wp:positionV>
                <wp:extent cx="901881" cy="1979748"/>
                <wp:effectExtent l="0" t="0" r="69850" b="9715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881" cy="1979748"/>
                        </a:xfrm>
                        <a:prstGeom prst="bentConnector3">
                          <a:avLst>
                            <a:gd name="adj1" fmla="val 55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B601" id="Elbow Connector 15" o:spid="_x0000_s1026" type="#_x0000_t34" style="position:absolute;margin-left:48.85pt;margin-top:24.9pt;width:71pt;height:15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" adj="12009" strokecolor="#418ab3 [3204]" strokeweight=".5pt">
                <v:stroke endarrow="block"/>
              </v:shape>
            </w:pict>
          </mc:Fallback>
        </mc:AlternateContent>
      </w:r>
      <w:r w:rsidRPr="002D5F3E">
        <w:rPr>
          <w:rFonts w:ascii="Cambria" w:hAnsi="Cambria"/>
          <w:noProof/>
          <w:color w:val="auto"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FB578" wp14:editId="410174A4">
                <wp:simplePos x="0" y="0"/>
                <wp:positionH relativeFrom="column">
                  <wp:posOffset>642257</wp:posOffset>
                </wp:positionH>
                <wp:positionV relativeFrom="paragraph">
                  <wp:posOffset>305164</wp:posOffset>
                </wp:positionV>
                <wp:extent cx="880654" cy="1468392"/>
                <wp:effectExtent l="0" t="0" r="72390" b="9398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654" cy="1468392"/>
                        </a:xfrm>
                        <a:prstGeom prst="bentConnector3">
                          <a:avLst>
                            <a:gd name="adj1" fmla="val 55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1765" id="Elbow Connector 14" o:spid="_x0000_s1026" type="#_x0000_t34" style="position:absolute;margin-left:50.55pt;margin-top:24.05pt;width:69.35pt;height:1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" adj="12009" strokecolor="#418ab3 [3204]" strokeweight=".5pt">
                <v:stroke endarrow="block"/>
              </v:shape>
            </w:pict>
          </mc:Fallback>
        </mc:AlternateContent>
      </w:r>
      <w:r w:rsidRPr="002D5F3E">
        <w:rPr>
          <w:rFonts w:ascii="Cambria" w:hAnsi="Cambria"/>
          <w:noProof/>
          <w:color w:val="auto"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48C52" wp14:editId="2DE81057">
                <wp:simplePos x="0" y="0"/>
                <wp:positionH relativeFrom="column">
                  <wp:posOffset>620486</wp:posOffset>
                </wp:positionH>
                <wp:positionV relativeFrom="paragraph">
                  <wp:posOffset>316049</wp:posOffset>
                </wp:positionV>
                <wp:extent cx="914037" cy="968375"/>
                <wp:effectExtent l="0" t="0" r="57785" b="984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037" cy="968375"/>
                        </a:xfrm>
                        <a:prstGeom prst="bentConnector3">
                          <a:avLst>
                            <a:gd name="adj1" fmla="val 55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FFE4" id="Elbow Connector 13" o:spid="_x0000_s1026" type="#_x0000_t34" style="position:absolute;margin-left:48.85pt;margin-top:24.9pt;width:71.95pt;height: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" adj="12009" strokecolor="#418ab3 [3204]" strokeweight=".5pt">
                <v:stroke endarrow="block"/>
              </v:shape>
            </w:pict>
          </mc:Fallback>
        </mc:AlternateContent>
      </w:r>
      <w:r w:rsidRPr="002D5F3E">
        <w:rPr>
          <w:rFonts w:ascii="Cambria" w:hAnsi="Cambria"/>
          <w:noProof/>
          <w:color w:val="auto"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79879" wp14:editId="16311CA5">
                <wp:simplePos x="0" y="0"/>
                <wp:positionH relativeFrom="column">
                  <wp:posOffset>827314</wp:posOffset>
                </wp:positionH>
                <wp:positionV relativeFrom="paragraph">
                  <wp:posOffset>316049</wp:posOffset>
                </wp:positionV>
                <wp:extent cx="576943" cy="435428"/>
                <wp:effectExtent l="0" t="0" r="52070" b="984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43" cy="435428"/>
                        </a:xfrm>
                        <a:prstGeom prst="bentConnector3">
                          <a:avLst>
                            <a:gd name="adj1" fmla="val 518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CC11" id="Elbow Connector 12" o:spid="_x0000_s1026" type="#_x0000_t34" style="position:absolute;margin-left:65.15pt;margin-top:24.9pt;width:45.4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" adj="11201" strokecolor="#418ab3 [3204]" strokeweight=".5pt">
                <v:stroke endarrow="block"/>
              </v:shape>
            </w:pict>
          </mc:Fallback>
        </mc:AlternateContent>
      </w:r>
      <w:r w:rsidRPr="002D5F3E">
        <w:rPr>
          <w:rFonts w:ascii="Cambria" w:hAnsi="Cambria"/>
          <w:color w:val="auto"/>
          <w:sz w:val="44"/>
          <w:szCs w:val="44"/>
        </w:rPr>
        <w:t>Publisher Dashboard</w:t>
      </w:r>
      <w:r w:rsidRPr="002D5F3E">
        <w:rPr>
          <w:rFonts w:ascii="Cambria" w:hAnsi="Cambria"/>
          <w:color w:val="auto"/>
          <w:sz w:val="44"/>
          <w:szCs w:val="44"/>
        </w:rPr>
        <w:tab/>
      </w:r>
      <w:r w:rsidRPr="002D5F3E">
        <w:rPr>
          <w:rFonts w:ascii="Cambria" w:hAnsi="Cambria"/>
          <w:color w:val="auto"/>
          <w:sz w:val="44"/>
          <w:szCs w:val="44"/>
        </w:rPr>
        <w:tab/>
      </w:r>
      <w:r w:rsidRPr="002D5F3E">
        <w:rPr>
          <w:rFonts w:ascii="Cambria" w:hAnsi="Cambria"/>
          <w:color w:val="auto"/>
          <w:sz w:val="44"/>
          <w:szCs w:val="44"/>
        </w:rPr>
        <w:tab/>
        <w:t>Client Dashboard</w:t>
      </w:r>
    </w:p>
    <w:p w:rsidR="00D635AC" w:rsidRPr="002D5F3E" w:rsidRDefault="00D635AC" w:rsidP="00D635AC">
      <w:pPr>
        <w:jc w:val="center"/>
        <w:rPr>
          <w:rFonts w:ascii="Cambria" w:hAnsi="Cambria"/>
          <w:color w:val="auto"/>
          <w:sz w:val="44"/>
          <w:szCs w:val="44"/>
        </w:rPr>
      </w:pPr>
      <w:r w:rsidRPr="002D5F3E">
        <w:rPr>
          <w:rFonts w:ascii="Cambria" w:hAnsi="Cambria"/>
          <w:color w:val="auto"/>
          <w:sz w:val="44"/>
          <w:szCs w:val="44"/>
        </w:rPr>
        <w:t>View Games</w:t>
      </w:r>
      <w:r w:rsidRPr="002D5F3E">
        <w:rPr>
          <w:rFonts w:ascii="Cambria" w:hAnsi="Cambria"/>
          <w:color w:val="auto"/>
          <w:sz w:val="44"/>
          <w:szCs w:val="44"/>
        </w:rPr>
        <w:tab/>
      </w:r>
      <w:r w:rsidRPr="002D5F3E">
        <w:rPr>
          <w:rFonts w:ascii="Cambria" w:hAnsi="Cambria"/>
          <w:color w:val="auto"/>
          <w:sz w:val="44"/>
          <w:szCs w:val="44"/>
        </w:rPr>
        <w:tab/>
        <w:t>Marketplace</w:t>
      </w:r>
    </w:p>
    <w:p w:rsidR="00D635AC" w:rsidRPr="002D5F3E" w:rsidRDefault="00D635AC" w:rsidP="00D635AC">
      <w:pPr>
        <w:jc w:val="center"/>
        <w:rPr>
          <w:rFonts w:ascii="Cambria" w:hAnsi="Cambria"/>
          <w:color w:val="auto"/>
          <w:sz w:val="44"/>
          <w:szCs w:val="44"/>
        </w:rPr>
      </w:pPr>
      <w:r w:rsidRPr="002D5F3E">
        <w:rPr>
          <w:rFonts w:ascii="Cambria" w:hAnsi="Cambria"/>
          <w:color w:val="auto"/>
          <w:sz w:val="44"/>
          <w:szCs w:val="44"/>
        </w:rPr>
        <w:t>Add Games</w:t>
      </w:r>
      <w:r w:rsidRPr="002D5F3E">
        <w:rPr>
          <w:rFonts w:ascii="Cambria" w:hAnsi="Cambria"/>
          <w:color w:val="auto"/>
          <w:sz w:val="44"/>
          <w:szCs w:val="44"/>
        </w:rPr>
        <w:tab/>
      </w:r>
      <w:r w:rsidRPr="002D5F3E">
        <w:rPr>
          <w:rFonts w:ascii="Cambria" w:hAnsi="Cambria"/>
          <w:color w:val="auto"/>
          <w:sz w:val="44"/>
          <w:szCs w:val="44"/>
        </w:rPr>
        <w:tab/>
      </w:r>
      <w:r w:rsidRPr="002D5F3E">
        <w:rPr>
          <w:rFonts w:ascii="Cambria" w:hAnsi="Cambria"/>
          <w:color w:val="auto"/>
          <w:sz w:val="44"/>
          <w:szCs w:val="44"/>
        </w:rPr>
        <w:tab/>
        <w:t>Add Funds</w:t>
      </w:r>
    </w:p>
    <w:p w:rsidR="00D635AC" w:rsidRPr="002D5F3E" w:rsidRDefault="00D635AC" w:rsidP="00D635AC">
      <w:pPr>
        <w:jc w:val="center"/>
        <w:rPr>
          <w:rFonts w:ascii="Cambria" w:hAnsi="Cambria"/>
          <w:color w:val="auto"/>
          <w:sz w:val="44"/>
          <w:szCs w:val="44"/>
        </w:rPr>
      </w:pPr>
      <w:r w:rsidRPr="002D5F3E">
        <w:rPr>
          <w:rFonts w:ascii="Cambria" w:hAnsi="Cambria"/>
          <w:color w:val="auto"/>
          <w:sz w:val="44"/>
          <w:szCs w:val="44"/>
        </w:rPr>
        <w:t>Remove Games</w:t>
      </w:r>
      <w:r w:rsidRPr="002D5F3E">
        <w:rPr>
          <w:rFonts w:ascii="Cambria" w:hAnsi="Cambria"/>
          <w:color w:val="auto"/>
          <w:sz w:val="44"/>
          <w:szCs w:val="44"/>
        </w:rPr>
        <w:tab/>
      </w:r>
      <w:r w:rsidRPr="002D5F3E">
        <w:rPr>
          <w:rFonts w:ascii="Cambria" w:hAnsi="Cambria"/>
          <w:color w:val="auto"/>
          <w:sz w:val="44"/>
          <w:szCs w:val="44"/>
        </w:rPr>
        <w:tab/>
        <w:t>View Orders</w:t>
      </w:r>
    </w:p>
    <w:p w:rsidR="00D635AC" w:rsidRPr="002D5F3E" w:rsidRDefault="00D635AC" w:rsidP="00D635AC">
      <w:pPr>
        <w:jc w:val="center"/>
        <w:rPr>
          <w:rFonts w:ascii="Cambria" w:hAnsi="Cambria"/>
          <w:color w:val="auto"/>
          <w:sz w:val="44"/>
          <w:szCs w:val="44"/>
        </w:rPr>
      </w:pPr>
      <w:r w:rsidRPr="002D5F3E">
        <w:rPr>
          <w:rFonts w:ascii="Cambria" w:hAnsi="Cambria"/>
          <w:color w:val="auto"/>
          <w:sz w:val="44"/>
          <w:szCs w:val="44"/>
        </w:rPr>
        <w:t>View Sales</w:t>
      </w:r>
      <w:r w:rsidRPr="002D5F3E">
        <w:rPr>
          <w:rFonts w:ascii="Cambria" w:hAnsi="Cambria"/>
          <w:color w:val="auto"/>
          <w:sz w:val="44"/>
          <w:szCs w:val="44"/>
        </w:rPr>
        <w:tab/>
      </w:r>
      <w:r w:rsidRPr="002D5F3E">
        <w:rPr>
          <w:rFonts w:ascii="Cambria" w:hAnsi="Cambria"/>
          <w:color w:val="auto"/>
          <w:sz w:val="44"/>
          <w:szCs w:val="44"/>
        </w:rPr>
        <w:tab/>
        <w:t xml:space="preserve"> </w:t>
      </w:r>
      <w:r w:rsidRPr="002D5F3E">
        <w:rPr>
          <w:rFonts w:ascii="Cambria" w:hAnsi="Cambria"/>
          <w:color w:val="auto"/>
          <w:sz w:val="44"/>
          <w:szCs w:val="44"/>
        </w:rPr>
        <w:tab/>
        <w:t>Back</w:t>
      </w:r>
    </w:p>
    <w:p w:rsidR="00105E3B" w:rsidRPr="002D5F3E" w:rsidRDefault="00D635AC" w:rsidP="00D635AC">
      <w:pPr>
        <w:tabs>
          <w:tab w:val="left" w:pos="2160"/>
        </w:tabs>
        <w:ind w:left="2160" w:firstLine="720"/>
        <w:rPr>
          <w:rFonts w:ascii="Cambria" w:hAnsi="Cambria"/>
          <w:color w:val="auto"/>
          <w:sz w:val="44"/>
          <w:szCs w:val="44"/>
        </w:rPr>
      </w:pPr>
      <w:r w:rsidRPr="002D5F3E">
        <w:rPr>
          <w:rFonts w:ascii="Cambria" w:hAnsi="Cambria"/>
          <w:color w:val="auto"/>
          <w:sz w:val="44"/>
          <w:szCs w:val="44"/>
        </w:rPr>
        <w:t>Back</w:t>
      </w:r>
    </w:p>
    <w:p w:rsidR="00105E3B" w:rsidRPr="002D5F3E" w:rsidRDefault="00105E3B">
      <w:pPr>
        <w:rPr>
          <w:rFonts w:ascii="Cambria" w:hAnsi="Cambria"/>
          <w:color w:val="auto"/>
          <w:sz w:val="44"/>
          <w:szCs w:val="44"/>
        </w:rPr>
      </w:pPr>
      <w:r w:rsidRPr="002D5F3E">
        <w:rPr>
          <w:rFonts w:ascii="Cambria" w:hAnsi="Cambria"/>
          <w:color w:val="auto"/>
          <w:sz w:val="44"/>
          <w:szCs w:val="44"/>
        </w:rPr>
        <w:br w:type="page"/>
      </w:r>
    </w:p>
    <w:p w:rsidR="004C610A" w:rsidRPr="002D5F3E" w:rsidRDefault="004C610A" w:rsidP="004C610A">
      <w:pPr>
        <w:tabs>
          <w:tab w:val="left" w:pos="2160"/>
          <w:tab w:val="left" w:pos="5194"/>
        </w:tabs>
        <w:ind w:left="2160" w:firstLine="720"/>
        <w:rPr>
          <w:rFonts w:ascii="Cambria" w:hAnsi="Cambria"/>
          <w:color w:val="auto"/>
          <w:sz w:val="96"/>
          <w:szCs w:val="96"/>
        </w:rPr>
      </w:pPr>
      <w:r w:rsidRPr="002D5F3E">
        <w:rPr>
          <w:rFonts w:ascii="Cambria" w:hAnsi="Cambria"/>
          <w:color w:val="auto"/>
          <w:sz w:val="96"/>
          <w:szCs w:val="96"/>
        </w:rPr>
        <w:lastRenderedPageBreak/>
        <w:t xml:space="preserve">  SCREENS</w:t>
      </w:r>
    </w:p>
    <w:p w:rsidR="00C370C6" w:rsidRPr="002D5F3E" w:rsidRDefault="00C370C6" w:rsidP="004C610A">
      <w:pPr>
        <w:tabs>
          <w:tab w:val="left" w:pos="2160"/>
        </w:tabs>
        <w:rPr>
          <w:rFonts w:ascii="Cambria" w:hAnsi="Cambria"/>
          <w:color w:val="auto"/>
          <w:sz w:val="96"/>
          <w:szCs w:val="96"/>
        </w:rPr>
      </w:pPr>
      <w:r w:rsidRPr="002D5F3E">
        <w:rPr>
          <w:rFonts w:ascii="Cambria" w:hAnsi="Cambria"/>
          <w:color w:val="auto"/>
          <w:sz w:val="96"/>
          <w:szCs w:val="96"/>
        </w:rPr>
        <w:t>Login</w:t>
      </w:r>
    </w:p>
    <w:p w:rsidR="005F3AFC" w:rsidRPr="002D5F3E" w:rsidRDefault="005F3AFC" w:rsidP="00C370C6">
      <w:p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Display</w:t>
      </w:r>
    </w:p>
    <w:p w:rsidR="00C370C6" w:rsidRPr="002D5F3E" w:rsidRDefault="00C370C6" w:rsidP="005F3AFC">
      <w:pPr>
        <w:pStyle w:val="ListParagraph"/>
        <w:numPr>
          <w:ilvl w:val="0"/>
          <w:numId w:val="3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DeveloperDashboard</w:t>
      </w:r>
    </w:p>
    <w:p w:rsidR="00C370C6" w:rsidRPr="002D5F3E" w:rsidRDefault="00C370C6" w:rsidP="005F3AFC">
      <w:pPr>
        <w:pStyle w:val="ListParagraph"/>
        <w:numPr>
          <w:ilvl w:val="0"/>
          <w:numId w:val="3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CustomerDashboard</w:t>
      </w:r>
    </w:p>
    <w:p w:rsidR="00C370C6" w:rsidRPr="002D5F3E" w:rsidRDefault="00C370C6" w:rsidP="005F3AFC">
      <w:pPr>
        <w:pStyle w:val="ListParagraph"/>
        <w:numPr>
          <w:ilvl w:val="0"/>
          <w:numId w:val="3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Exit</w:t>
      </w:r>
    </w:p>
    <w:p w:rsidR="004C610A" w:rsidRPr="002D5F3E" w:rsidRDefault="004C610A" w:rsidP="004C610A">
      <w:pPr>
        <w:pStyle w:val="ListParagraph"/>
        <w:ind w:left="1080"/>
        <w:rPr>
          <w:rFonts w:ascii="Cambria" w:hAnsi="Cambria"/>
          <w:color w:val="auto"/>
          <w:sz w:val="48"/>
          <w:szCs w:val="48"/>
        </w:rPr>
      </w:pPr>
      <w:r w:rsidRPr="002D5F3E">
        <w:rPr>
          <w:noProof/>
          <w:color w:val="auto"/>
          <w:lang w:eastAsia="en-US"/>
        </w:rPr>
        <w:drawing>
          <wp:inline distT="0" distB="0" distL="0" distR="0" wp14:anchorId="7524B2BD" wp14:editId="1BEA03D5">
            <wp:extent cx="64484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0A" w:rsidRPr="002D5F3E" w:rsidRDefault="004C610A" w:rsidP="00C370C6">
      <w:pPr>
        <w:jc w:val="center"/>
        <w:rPr>
          <w:rFonts w:ascii="Cambria" w:hAnsi="Cambria"/>
          <w:color w:val="auto"/>
          <w:sz w:val="96"/>
          <w:szCs w:val="96"/>
        </w:rPr>
      </w:pPr>
    </w:p>
    <w:p w:rsidR="004C610A" w:rsidRPr="002D5F3E" w:rsidRDefault="004C610A" w:rsidP="00C370C6">
      <w:pPr>
        <w:jc w:val="center"/>
        <w:rPr>
          <w:rFonts w:ascii="Cambria" w:hAnsi="Cambria"/>
          <w:color w:val="auto"/>
          <w:sz w:val="96"/>
          <w:szCs w:val="96"/>
        </w:rPr>
      </w:pPr>
    </w:p>
    <w:p w:rsidR="00C370C6" w:rsidRPr="002D5F3E" w:rsidRDefault="00C370C6" w:rsidP="00C370C6">
      <w:pPr>
        <w:jc w:val="center"/>
        <w:rPr>
          <w:rFonts w:ascii="Cambria" w:hAnsi="Cambria"/>
          <w:color w:val="auto"/>
          <w:sz w:val="96"/>
          <w:szCs w:val="96"/>
        </w:rPr>
      </w:pPr>
      <w:r w:rsidRPr="002D5F3E">
        <w:rPr>
          <w:rFonts w:ascii="Cambria" w:hAnsi="Cambria"/>
          <w:color w:val="auto"/>
          <w:sz w:val="96"/>
          <w:szCs w:val="96"/>
        </w:rPr>
        <w:lastRenderedPageBreak/>
        <w:t>PublisherDash</w:t>
      </w:r>
    </w:p>
    <w:p w:rsidR="004C610A" w:rsidRPr="002D5F3E" w:rsidRDefault="004C610A" w:rsidP="004C610A">
      <w:pPr>
        <w:ind w:left="360"/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//Current support single user only</w:t>
      </w:r>
    </w:p>
    <w:p w:rsidR="00C370C6" w:rsidRPr="002D5F3E" w:rsidRDefault="00C370C6" w:rsidP="00C370C6">
      <w:p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 xml:space="preserve">Open </w:t>
      </w:r>
      <w:r w:rsidR="00C64CFB" w:rsidRPr="002D5F3E">
        <w:rPr>
          <w:rFonts w:ascii="Cambria" w:hAnsi="Cambria"/>
          <w:color w:val="auto"/>
          <w:sz w:val="48"/>
          <w:szCs w:val="48"/>
        </w:rPr>
        <w:t>gamelist</w:t>
      </w:r>
      <w:r w:rsidRPr="002D5F3E">
        <w:rPr>
          <w:rFonts w:ascii="Cambria" w:hAnsi="Cambria"/>
          <w:color w:val="auto"/>
          <w:sz w:val="48"/>
          <w:szCs w:val="48"/>
        </w:rPr>
        <w:t>.gsf</w:t>
      </w:r>
    </w:p>
    <w:p w:rsidR="005F3AFC" w:rsidRPr="002D5F3E" w:rsidRDefault="005F3AFC" w:rsidP="00C370C6">
      <w:p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Display</w:t>
      </w:r>
    </w:p>
    <w:p w:rsidR="00434063" w:rsidRPr="002D5F3E" w:rsidRDefault="00C64CFB" w:rsidP="00434063">
      <w:pPr>
        <w:pStyle w:val="ListParagraph"/>
        <w:numPr>
          <w:ilvl w:val="0"/>
          <w:numId w:val="2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View Games</w:t>
      </w:r>
    </w:p>
    <w:p w:rsidR="00434063" w:rsidRPr="002D5F3E" w:rsidRDefault="00C64CFB" w:rsidP="00434063">
      <w:pPr>
        <w:pStyle w:val="ListParagraph"/>
        <w:numPr>
          <w:ilvl w:val="0"/>
          <w:numId w:val="2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Add Game</w:t>
      </w:r>
    </w:p>
    <w:p w:rsidR="00C64CFB" w:rsidRPr="002D5F3E" w:rsidRDefault="00C64CFB" w:rsidP="00434063">
      <w:pPr>
        <w:pStyle w:val="ListParagraph"/>
        <w:numPr>
          <w:ilvl w:val="0"/>
          <w:numId w:val="2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Remove Game</w:t>
      </w:r>
    </w:p>
    <w:p w:rsidR="005F3AFC" w:rsidRPr="002D5F3E" w:rsidRDefault="00C64CFB" w:rsidP="005F3AFC">
      <w:pPr>
        <w:pStyle w:val="ListParagraph"/>
        <w:numPr>
          <w:ilvl w:val="0"/>
          <w:numId w:val="2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View Sales</w:t>
      </w:r>
    </w:p>
    <w:p w:rsidR="00434063" w:rsidRPr="002D5F3E" w:rsidRDefault="00434063" w:rsidP="00434063">
      <w:pPr>
        <w:pStyle w:val="ListParagraph"/>
        <w:numPr>
          <w:ilvl w:val="0"/>
          <w:numId w:val="2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Back</w:t>
      </w:r>
    </w:p>
    <w:p w:rsidR="004C610A" w:rsidRPr="002D5F3E" w:rsidRDefault="004C610A" w:rsidP="004C610A">
      <w:pPr>
        <w:pStyle w:val="ListParagraph"/>
        <w:ind w:left="1080"/>
        <w:rPr>
          <w:rFonts w:ascii="Cambria" w:hAnsi="Cambria"/>
          <w:color w:val="auto"/>
          <w:sz w:val="48"/>
          <w:szCs w:val="48"/>
        </w:rPr>
      </w:pPr>
      <w:r w:rsidRPr="002D5F3E">
        <w:rPr>
          <w:noProof/>
          <w:color w:val="auto"/>
          <w:lang w:eastAsia="en-US"/>
        </w:rPr>
        <w:drawing>
          <wp:inline distT="0" distB="0" distL="0" distR="0" wp14:anchorId="7BA1CFED" wp14:editId="09B2B73B">
            <wp:extent cx="644842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CE" w:rsidRPr="002D5F3E" w:rsidRDefault="006115CE" w:rsidP="00434063">
      <w:pPr>
        <w:ind w:left="360"/>
        <w:jc w:val="center"/>
        <w:rPr>
          <w:rFonts w:ascii="Cambria" w:hAnsi="Cambria"/>
          <w:color w:val="auto"/>
          <w:sz w:val="96"/>
          <w:szCs w:val="96"/>
        </w:rPr>
      </w:pPr>
    </w:p>
    <w:p w:rsidR="00434063" w:rsidRPr="002D5F3E" w:rsidRDefault="00434063" w:rsidP="00434063">
      <w:pPr>
        <w:ind w:left="360"/>
        <w:jc w:val="center"/>
        <w:rPr>
          <w:rFonts w:ascii="Cambria" w:hAnsi="Cambria"/>
          <w:color w:val="auto"/>
          <w:sz w:val="96"/>
          <w:szCs w:val="96"/>
        </w:rPr>
      </w:pPr>
      <w:r w:rsidRPr="002D5F3E">
        <w:rPr>
          <w:rFonts w:ascii="Cambria" w:hAnsi="Cambria"/>
          <w:color w:val="auto"/>
          <w:sz w:val="96"/>
          <w:szCs w:val="96"/>
        </w:rPr>
        <w:lastRenderedPageBreak/>
        <w:t>ClientDash</w:t>
      </w:r>
    </w:p>
    <w:p w:rsidR="00434063" w:rsidRPr="002D5F3E" w:rsidRDefault="00434063" w:rsidP="00434063">
      <w:pPr>
        <w:ind w:left="360"/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//Current support single user only</w:t>
      </w:r>
    </w:p>
    <w:p w:rsidR="00434063" w:rsidRPr="002D5F3E" w:rsidRDefault="00434063" w:rsidP="00434063">
      <w:pPr>
        <w:ind w:left="360"/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Open</w:t>
      </w:r>
      <w:r w:rsidR="005F3AFC" w:rsidRPr="002D5F3E">
        <w:rPr>
          <w:rFonts w:ascii="Cambria" w:hAnsi="Cambria"/>
          <w:color w:val="auto"/>
          <w:sz w:val="48"/>
          <w:szCs w:val="48"/>
        </w:rPr>
        <w:t xml:space="preserve"> </w:t>
      </w:r>
      <w:r w:rsidRPr="002D5F3E">
        <w:rPr>
          <w:rFonts w:ascii="Cambria" w:hAnsi="Cambria"/>
          <w:color w:val="auto"/>
          <w:sz w:val="48"/>
          <w:szCs w:val="48"/>
        </w:rPr>
        <w:t>client.gsf</w:t>
      </w:r>
    </w:p>
    <w:p w:rsidR="005F3AFC" w:rsidRPr="002D5F3E" w:rsidRDefault="005F3AFC" w:rsidP="00434063">
      <w:pPr>
        <w:ind w:left="360"/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Display</w:t>
      </w:r>
    </w:p>
    <w:p w:rsidR="002A5214" w:rsidRPr="002D5F3E" w:rsidRDefault="002A5214" w:rsidP="00434063">
      <w:pPr>
        <w:ind w:left="360"/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Welcome To GameStore Marketplace</w:t>
      </w:r>
    </w:p>
    <w:p w:rsidR="002A5214" w:rsidRPr="002D5F3E" w:rsidRDefault="002A5214" w:rsidP="00434063">
      <w:pPr>
        <w:ind w:left="360"/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 xml:space="preserve">Total Spent: </w:t>
      </w:r>
    </w:p>
    <w:p w:rsidR="002A5214" w:rsidRPr="002D5F3E" w:rsidRDefault="002A5214" w:rsidP="00434063">
      <w:pPr>
        <w:ind w:left="360"/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Balance:</w:t>
      </w:r>
    </w:p>
    <w:p w:rsidR="00725530" w:rsidRPr="002D5F3E" w:rsidRDefault="00725530" w:rsidP="00725530">
      <w:pPr>
        <w:pStyle w:val="ListParagraph"/>
        <w:numPr>
          <w:ilvl w:val="0"/>
          <w:numId w:val="4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Marketplace</w:t>
      </w:r>
    </w:p>
    <w:p w:rsidR="002A5214" w:rsidRPr="002D5F3E" w:rsidRDefault="00152FFE" w:rsidP="00725530">
      <w:pPr>
        <w:pStyle w:val="ListParagraph"/>
        <w:numPr>
          <w:ilvl w:val="0"/>
          <w:numId w:val="4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Add F</w:t>
      </w:r>
      <w:r w:rsidR="002A5214" w:rsidRPr="002D5F3E">
        <w:rPr>
          <w:rFonts w:ascii="Cambria" w:hAnsi="Cambria"/>
          <w:color w:val="auto"/>
          <w:sz w:val="48"/>
          <w:szCs w:val="48"/>
        </w:rPr>
        <w:t>unds</w:t>
      </w:r>
    </w:p>
    <w:p w:rsidR="00C51596" w:rsidRPr="002D5F3E" w:rsidRDefault="00C51596" w:rsidP="00C51596">
      <w:pPr>
        <w:pStyle w:val="ListParagraph"/>
        <w:numPr>
          <w:ilvl w:val="0"/>
          <w:numId w:val="4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 xml:space="preserve">View </w:t>
      </w:r>
      <w:r w:rsidR="00725530" w:rsidRPr="002D5F3E">
        <w:rPr>
          <w:rFonts w:ascii="Cambria" w:hAnsi="Cambria"/>
          <w:color w:val="auto"/>
          <w:sz w:val="48"/>
          <w:szCs w:val="48"/>
        </w:rPr>
        <w:t>Orders</w:t>
      </w:r>
    </w:p>
    <w:p w:rsidR="00727BDA" w:rsidRPr="002D5F3E" w:rsidRDefault="00C51596" w:rsidP="00727BDA">
      <w:pPr>
        <w:pStyle w:val="ListParagraph"/>
        <w:numPr>
          <w:ilvl w:val="0"/>
          <w:numId w:val="4"/>
        </w:num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Back</w:t>
      </w:r>
      <w:r w:rsidR="002A5214" w:rsidRPr="002D5F3E">
        <w:rPr>
          <w:rFonts w:ascii="Cambria" w:hAnsi="Cambria"/>
          <w:color w:val="auto"/>
          <w:sz w:val="48"/>
          <w:szCs w:val="48"/>
        </w:rPr>
        <w:tab/>
      </w:r>
    </w:p>
    <w:p w:rsidR="00785A69" w:rsidRPr="002D5F3E" w:rsidRDefault="00785A69" w:rsidP="004C610A">
      <w:pPr>
        <w:ind w:left="360"/>
        <w:rPr>
          <w:rFonts w:ascii="Cambria" w:hAnsi="Cambria"/>
          <w:color w:val="auto"/>
          <w:sz w:val="48"/>
          <w:szCs w:val="48"/>
        </w:rPr>
      </w:pPr>
    </w:p>
    <w:p w:rsidR="00785A69" w:rsidRPr="002D5F3E" w:rsidRDefault="00785A69" w:rsidP="004C610A">
      <w:pPr>
        <w:ind w:left="360"/>
        <w:rPr>
          <w:rFonts w:ascii="Cambria" w:hAnsi="Cambria"/>
          <w:color w:val="auto"/>
          <w:sz w:val="48"/>
          <w:szCs w:val="48"/>
        </w:rPr>
      </w:pPr>
    </w:p>
    <w:p w:rsidR="00785A69" w:rsidRPr="002D5F3E" w:rsidRDefault="00785A69" w:rsidP="004C610A">
      <w:pPr>
        <w:ind w:left="360"/>
        <w:rPr>
          <w:rFonts w:ascii="Cambria" w:hAnsi="Cambria"/>
          <w:color w:val="auto"/>
          <w:sz w:val="48"/>
          <w:szCs w:val="48"/>
        </w:rPr>
      </w:pPr>
    </w:p>
    <w:p w:rsidR="00785A69" w:rsidRPr="002D5F3E" w:rsidRDefault="00785A69" w:rsidP="004C610A">
      <w:pPr>
        <w:ind w:left="360"/>
        <w:rPr>
          <w:rFonts w:ascii="Cambria" w:hAnsi="Cambria"/>
          <w:color w:val="auto"/>
          <w:sz w:val="48"/>
          <w:szCs w:val="48"/>
        </w:rPr>
      </w:pPr>
    </w:p>
    <w:p w:rsidR="00785A69" w:rsidRPr="002D5F3E" w:rsidRDefault="00785A69" w:rsidP="004C610A">
      <w:pPr>
        <w:ind w:left="360"/>
        <w:rPr>
          <w:rFonts w:ascii="Cambria" w:hAnsi="Cambria"/>
          <w:color w:val="auto"/>
          <w:sz w:val="48"/>
          <w:szCs w:val="48"/>
        </w:rPr>
      </w:pPr>
    </w:p>
    <w:p w:rsidR="00785A69" w:rsidRPr="002D5F3E" w:rsidRDefault="00785A69" w:rsidP="00785A69">
      <w:pPr>
        <w:pStyle w:val="Subtitle"/>
        <w:jc w:val="center"/>
        <w:rPr>
          <w:color w:val="auto"/>
        </w:rPr>
      </w:pPr>
      <w:r w:rsidRPr="002D5F3E">
        <w:rPr>
          <w:color w:val="auto"/>
        </w:rPr>
        <w:lastRenderedPageBreak/>
        <w:t>Screenshot</w:t>
      </w:r>
    </w:p>
    <w:p w:rsidR="005F3AFC" w:rsidRPr="002D5F3E" w:rsidRDefault="004C610A" w:rsidP="004C610A">
      <w:pPr>
        <w:ind w:left="360"/>
        <w:rPr>
          <w:rFonts w:ascii="Cambria" w:hAnsi="Cambria"/>
          <w:color w:val="auto"/>
          <w:sz w:val="48"/>
          <w:szCs w:val="48"/>
        </w:rPr>
      </w:pPr>
      <w:r w:rsidRPr="002D5F3E">
        <w:rPr>
          <w:noProof/>
          <w:color w:val="auto"/>
          <w:lang w:eastAsia="en-US"/>
        </w:rPr>
        <w:drawing>
          <wp:inline distT="0" distB="0" distL="0" distR="0" wp14:anchorId="282BF6ED" wp14:editId="39ACA72F">
            <wp:extent cx="6448425" cy="3267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F0" w:rsidRPr="002D5F3E" w:rsidRDefault="00785A69" w:rsidP="00434063">
      <w:pPr>
        <w:ind w:left="360"/>
        <w:rPr>
          <w:rFonts w:ascii="Cambria" w:hAnsi="Cambria"/>
          <w:color w:val="auto"/>
          <w:sz w:val="48"/>
          <w:szCs w:val="48"/>
        </w:rPr>
      </w:pPr>
      <w:r w:rsidRPr="002D5F3E">
        <w:rPr>
          <w:noProof/>
          <w:color w:val="auto"/>
          <w:lang w:eastAsia="en-US"/>
        </w:rPr>
        <w:drawing>
          <wp:inline distT="0" distB="0" distL="0" distR="0" wp14:anchorId="2F967BAF" wp14:editId="3B13B899">
            <wp:extent cx="644842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F0" w:rsidRPr="002D5F3E" w:rsidRDefault="00785A69" w:rsidP="00434063">
      <w:pPr>
        <w:ind w:left="360"/>
        <w:rPr>
          <w:rFonts w:ascii="Cambria" w:hAnsi="Cambria"/>
          <w:color w:val="auto"/>
          <w:sz w:val="48"/>
          <w:szCs w:val="48"/>
        </w:rPr>
      </w:pPr>
      <w:r w:rsidRPr="002D5F3E">
        <w:rPr>
          <w:noProof/>
          <w:color w:val="auto"/>
          <w:lang w:eastAsia="en-US"/>
        </w:rPr>
        <w:lastRenderedPageBreak/>
        <w:drawing>
          <wp:inline distT="0" distB="0" distL="0" distR="0" wp14:anchorId="7E9D9F1E" wp14:editId="7FEE446C">
            <wp:extent cx="644842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69" w:rsidRPr="002D5F3E" w:rsidRDefault="00785A69" w:rsidP="00785A69">
      <w:pPr>
        <w:ind w:left="360"/>
        <w:jc w:val="right"/>
        <w:rPr>
          <w:rFonts w:ascii="Cambria" w:hAnsi="Cambria"/>
          <w:color w:val="auto"/>
          <w:sz w:val="48"/>
          <w:szCs w:val="48"/>
        </w:rPr>
      </w:pPr>
    </w:p>
    <w:p w:rsidR="00F36BF0" w:rsidRPr="002D5F3E" w:rsidRDefault="00F36BF0" w:rsidP="00F36BF0">
      <w:pPr>
        <w:ind w:left="360"/>
        <w:jc w:val="center"/>
        <w:rPr>
          <w:rFonts w:ascii="Cambria" w:hAnsi="Cambria"/>
          <w:color w:val="auto"/>
          <w:sz w:val="144"/>
          <w:szCs w:val="144"/>
        </w:rPr>
      </w:pPr>
      <w:r w:rsidRPr="002D5F3E">
        <w:rPr>
          <w:rFonts w:ascii="Cambria" w:hAnsi="Cambria"/>
          <w:color w:val="auto"/>
          <w:sz w:val="144"/>
          <w:szCs w:val="144"/>
        </w:rPr>
        <w:t>Files</w:t>
      </w:r>
    </w:p>
    <w:p w:rsidR="00F36BF0" w:rsidRPr="002D5F3E" w:rsidRDefault="00F36BF0" w:rsidP="00F36BF0">
      <w:p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gamelist.gsf</w:t>
      </w:r>
      <w:r w:rsidR="00842FE0" w:rsidRPr="002D5F3E">
        <w:rPr>
          <w:rFonts w:ascii="Cambria" w:hAnsi="Cambria"/>
          <w:color w:val="auto"/>
          <w:sz w:val="48"/>
          <w:szCs w:val="48"/>
        </w:rPr>
        <w:t xml:space="preserve"> – contains list of publisher and game</w:t>
      </w:r>
    </w:p>
    <w:p w:rsidR="00B94765" w:rsidRPr="002D5F3E" w:rsidRDefault="009F2BAE" w:rsidP="00842FE0">
      <w:p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client.gsf</w:t>
      </w:r>
      <w:r w:rsidR="00842FE0" w:rsidRPr="002D5F3E">
        <w:rPr>
          <w:rFonts w:ascii="Cambria" w:hAnsi="Cambria"/>
          <w:color w:val="auto"/>
          <w:sz w:val="48"/>
          <w:szCs w:val="48"/>
        </w:rPr>
        <w:t xml:space="preserve"> </w:t>
      </w:r>
      <w:r w:rsidR="00001253" w:rsidRPr="002D5F3E">
        <w:rPr>
          <w:rFonts w:ascii="Cambria" w:hAnsi="Cambria"/>
          <w:color w:val="auto"/>
          <w:sz w:val="48"/>
          <w:szCs w:val="48"/>
        </w:rPr>
        <w:t>–</w:t>
      </w:r>
      <w:r w:rsidR="00842FE0" w:rsidRPr="002D5F3E">
        <w:rPr>
          <w:rFonts w:ascii="Cambria" w:hAnsi="Cambria"/>
          <w:color w:val="auto"/>
          <w:sz w:val="48"/>
          <w:szCs w:val="48"/>
        </w:rPr>
        <w:t xml:space="preserve"> </w:t>
      </w:r>
      <w:r w:rsidR="00001253" w:rsidRPr="002D5F3E">
        <w:rPr>
          <w:rFonts w:ascii="Cambria" w:hAnsi="Cambria"/>
          <w:color w:val="auto"/>
          <w:sz w:val="48"/>
          <w:szCs w:val="48"/>
        </w:rPr>
        <w:t>contains list of client and details</w:t>
      </w:r>
    </w:p>
    <w:p w:rsidR="00DE1E6E" w:rsidRPr="002D5F3E" w:rsidRDefault="00DE1E6E" w:rsidP="00842FE0">
      <w:p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sale.gsf- contains sales list and cost</w:t>
      </w:r>
    </w:p>
    <w:p w:rsidR="005053FD" w:rsidRPr="002D5F3E" w:rsidRDefault="005053FD" w:rsidP="00842FE0">
      <w:p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bill.txt- open this file to print</w:t>
      </w:r>
    </w:p>
    <w:p w:rsidR="005053FD" w:rsidRPr="002D5F3E" w:rsidRDefault="005053FD" w:rsidP="00842FE0">
      <w:pPr>
        <w:rPr>
          <w:rFonts w:ascii="Cambria" w:hAnsi="Cambria"/>
          <w:color w:val="auto"/>
          <w:sz w:val="48"/>
          <w:szCs w:val="48"/>
        </w:rPr>
      </w:pPr>
      <w:r w:rsidRPr="002D5F3E">
        <w:rPr>
          <w:rFonts w:ascii="Cambria" w:hAnsi="Cambria"/>
          <w:color w:val="auto"/>
          <w:sz w:val="48"/>
          <w:szCs w:val="48"/>
        </w:rPr>
        <w:t>print.txt-open this file to print publisher sales</w:t>
      </w:r>
    </w:p>
    <w:p w:rsidR="00F36BF0" w:rsidRPr="002D5F3E" w:rsidRDefault="00F36BF0" w:rsidP="009F2BAE">
      <w:pPr>
        <w:rPr>
          <w:rFonts w:ascii="Cambria" w:hAnsi="Cambria"/>
          <w:color w:val="auto"/>
          <w:sz w:val="48"/>
          <w:szCs w:val="48"/>
        </w:rPr>
      </w:pPr>
    </w:p>
    <w:p w:rsidR="00434063" w:rsidRPr="002D5F3E" w:rsidRDefault="00434063" w:rsidP="00434063">
      <w:pPr>
        <w:ind w:left="360"/>
        <w:rPr>
          <w:rFonts w:ascii="Cambria" w:hAnsi="Cambria"/>
          <w:color w:val="auto"/>
          <w:sz w:val="48"/>
          <w:szCs w:val="48"/>
        </w:rPr>
      </w:pPr>
    </w:p>
    <w:p w:rsidR="007B5255" w:rsidRPr="002D5F3E" w:rsidRDefault="00D20349" w:rsidP="00D20349">
      <w:pPr>
        <w:jc w:val="center"/>
        <w:rPr>
          <w:rFonts w:ascii="Constantia" w:hAnsi="Constantia"/>
          <w:color w:val="auto"/>
          <w:sz w:val="144"/>
          <w:szCs w:val="144"/>
        </w:rPr>
      </w:pPr>
      <w:r w:rsidRPr="002D5F3E">
        <w:rPr>
          <w:rFonts w:ascii="Constantia" w:hAnsi="Constantia"/>
          <w:color w:val="auto"/>
          <w:sz w:val="144"/>
          <w:szCs w:val="144"/>
        </w:rPr>
        <w:lastRenderedPageBreak/>
        <w:t>CODE</w:t>
      </w:r>
    </w:p>
    <w:p w:rsidR="00D20349" w:rsidRPr="002D5F3E" w:rsidRDefault="00D20349" w:rsidP="00D20349">
      <w:pPr>
        <w:rPr>
          <w:rFonts w:ascii="Constantia" w:hAnsi="Constantia"/>
          <w:color w:val="auto"/>
          <w:sz w:val="72"/>
          <w:szCs w:val="72"/>
        </w:rPr>
      </w:pPr>
      <w:r w:rsidRPr="002D5F3E">
        <w:rPr>
          <w:rFonts w:ascii="Constantia" w:hAnsi="Constantia"/>
          <w:color w:val="auto"/>
          <w:sz w:val="72"/>
          <w:szCs w:val="72"/>
        </w:rPr>
        <w:t>Header files</w:t>
      </w:r>
    </w:p>
    <w:p w:rsidR="00D20349" w:rsidRPr="002D5F3E" w:rsidRDefault="00D20349" w:rsidP="00D20349">
      <w:pPr>
        <w:pStyle w:val="ListParagraph"/>
        <w:numPr>
          <w:ilvl w:val="0"/>
          <w:numId w:val="9"/>
        </w:numPr>
        <w:rPr>
          <w:rFonts w:ascii="Constantia" w:hAnsi="Constantia"/>
          <w:color w:val="auto"/>
          <w:sz w:val="56"/>
          <w:szCs w:val="72"/>
        </w:rPr>
      </w:pPr>
      <w:r w:rsidRPr="002D5F3E">
        <w:rPr>
          <w:rFonts w:ascii="Constantia" w:hAnsi="Constantia"/>
          <w:color w:val="auto"/>
          <w:sz w:val="56"/>
          <w:szCs w:val="72"/>
        </w:rPr>
        <w:t>Customer.h</w:t>
      </w:r>
    </w:p>
    <w:p w:rsidR="00D20349" w:rsidRPr="002D5F3E" w:rsidRDefault="00D20349" w:rsidP="00D20349">
      <w:pPr>
        <w:pStyle w:val="ListParagraph"/>
        <w:numPr>
          <w:ilvl w:val="0"/>
          <w:numId w:val="9"/>
        </w:numPr>
        <w:rPr>
          <w:rFonts w:ascii="Constantia" w:hAnsi="Constantia"/>
          <w:color w:val="auto"/>
          <w:sz w:val="56"/>
          <w:szCs w:val="72"/>
        </w:rPr>
      </w:pPr>
      <w:r w:rsidRPr="002D5F3E">
        <w:rPr>
          <w:rFonts w:ascii="Constantia" w:hAnsi="Constantia"/>
          <w:color w:val="auto"/>
          <w:sz w:val="56"/>
          <w:szCs w:val="72"/>
        </w:rPr>
        <w:t>Draw.h</w:t>
      </w:r>
    </w:p>
    <w:p w:rsidR="00D20349" w:rsidRPr="002D5F3E" w:rsidRDefault="00D20349" w:rsidP="00D20349">
      <w:pPr>
        <w:pStyle w:val="ListParagraph"/>
        <w:numPr>
          <w:ilvl w:val="0"/>
          <w:numId w:val="9"/>
        </w:numPr>
        <w:rPr>
          <w:rFonts w:ascii="Constantia" w:hAnsi="Constantia"/>
          <w:color w:val="auto"/>
          <w:sz w:val="56"/>
          <w:szCs w:val="72"/>
        </w:rPr>
      </w:pPr>
      <w:r w:rsidRPr="002D5F3E">
        <w:rPr>
          <w:rFonts w:ascii="Constantia" w:hAnsi="Constantia"/>
          <w:color w:val="auto"/>
          <w:sz w:val="56"/>
          <w:szCs w:val="72"/>
        </w:rPr>
        <w:t>Publisher.h</w:t>
      </w:r>
    </w:p>
    <w:p w:rsidR="00D20349" w:rsidRPr="002D5F3E" w:rsidRDefault="00D20349" w:rsidP="00D20349">
      <w:pPr>
        <w:rPr>
          <w:rFonts w:ascii="Constantia" w:hAnsi="Constantia"/>
          <w:color w:val="auto"/>
          <w:sz w:val="72"/>
          <w:szCs w:val="72"/>
        </w:rPr>
      </w:pPr>
      <w:r w:rsidRPr="002D5F3E">
        <w:rPr>
          <w:rFonts w:ascii="Constantia" w:hAnsi="Constantia"/>
          <w:color w:val="auto"/>
          <w:sz w:val="72"/>
          <w:szCs w:val="72"/>
        </w:rPr>
        <w:t>Source Files</w:t>
      </w:r>
    </w:p>
    <w:p w:rsidR="00CF01F3" w:rsidRPr="002D5F3E" w:rsidRDefault="00D20349" w:rsidP="00D20349">
      <w:pPr>
        <w:pStyle w:val="ListParagraph"/>
        <w:numPr>
          <w:ilvl w:val="0"/>
          <w:numId w:val="10"/>
        </w:numPr>
        <w:rPr>
          <w:rFonts w:ascii="Ateeca" w:hAnsi="Ateeca"/>
          <w:color w:val="auto"/>
          <w:sz w:val="52"/>
          <w:szCs w:val="36"/>
        </w:rPr>
      </w:pPr>
      <w:r w:rsidRPr="002D5F3E">
        <w:rPr>
          <w:rFonts w:ascii="Constantia" w:hAnsi="Constantia"/>
          <w:color w:val="auto"/>
          <w:sz w:val="52"/>
          <w:szCs w:val="36"/>
        </w:rPr>
        <w:t>Customer.cpp</w:t>
      </w:r>
    </w:p>
    <w:p w:rsidR="00D20349" w:rsidRPr="002D5F3E" w:rsidRDefault="00D20349" w:rsidP="00D20349">
      <w:pPr>
        <w:pStyle w:val="ListParagraph"/>
        <w:numPr>
          <w:ilvl w:val="0"/>
          <w:numId w:val="10"/>
        </w:numPr>
        <w:rPr>
          <w:rFonts w:ascii="Ateeca" w:hAnsi="Ateeca"/>
          <w:color w:val="auto"/>
          <w:sz w:val="52"/>
          <w:szCs w:val="36"/>
        </w:rPr>
      </w:pPr>
      <w:r w:rsidRPr="002D5F3E">
        <w:rPr>
          <w:rFonts w:ascii="Constantia" w:hAnsi="Constantia"/>
          <w:color w:val="auto"/>
          <w:sz w:val="52"/>
          <w:szCs w:val="36"/>
        </w:rPr>
        <w:t>Draw.cpp</w:t>
      </w:r>
    </w:p>
    <w:p w:rsidR="00D20349" w:rsidRPr="002D5F3E" w:rsidRDefault="00D20349" w:rsidP="00D20349">
      <w:pPr>
        <w:pStyle w:val="ListParagraph"/>
        <w:numPr>
          <w:ilvl w:val="0"/>
          <w:numId w:val="10"/>
        </w:numPr>
        <w:rPr>
          <w:rFonts w:ascii="Ateeca" w:hAnsi="Ateeca"/>
          <w:color w:val="auto"/>
          <w:sz w:val="52"/>
          <w:szCs w:val="36"/>
        </w:rPr>
      </w:pPr>
      <w:r w:rsidRPr="002D5F3E">
        <w:rPr>
          <w:rFonts w:ascii="Constantia" w:hAnsi="Constantia"/>
          <w:color w:val="auto"/>
          <w:sz w:val="52"/>
          <w:szCs w:val="36"/>
        </w:rPr>
        <w:t>Publisher.cpp</w:t>
      </w:r>
    </w:p>
    <w:p w:rsidR="00D20349" w:rsidRPr="002D5F3E" w:rsidRDefault="00D20349" w:rsidP="00D20349">
      <w:pPr>
        <w:pStyle w:val="ListParagraph"/>
        <w:numPr>
          <w:ilvl w:val="0"/>
          <w:numId w:val="10"/>
        </w:numPr>
        <w:rPr>
          <w:rFonts w:ascii="Ateeca" w:hAnsi="Ateeca"/>
          <w:color w:val="auto"/>
          <w:sz w:val="52"/>
          <w:szCs w:val="36"/>
        </w:rPr>
      </w:pPr>
      <w:r w:rsidRPr="002D5F3E">
        <w:rPr>
          <w:rFonts w:ascii="Constantia" w:hAnsi="Constantia"/>
          <w:color w:val="auto"/>
          <w:sz w:val="52"/>
          <w:szCs w:val="36"/>
        </w:rPr>
        <w:t>Main.cpp</w:t>
      </w:r>
    </w:p>
    <w:p w:rsidR="00D107BC" w:rsidRPr="002D5F3E" w:rsidRDefault="00D107BC">
      <w:pPr>
        <w:rPr>
          <w:rFonts w:ascii="Constantia" w:hAnsi="Constantia"/>
          <w:color w:val="auto"/>
          <w:sz w:val="52"/>
          <w:szCs w:val="36"/>
        </w:rPr>
      </w:pPr>
      <w:r w:rsidRPr="002D5F3E">
        <w:rPr>
          <w:rFonts w:ascii="Constantia" w:hAnsi="Constantia"/>
          <w:color w:val="auto"/>
          <w:sz w:val="52"/>
          <w:szCs w:val="36"/>
        </w:rPr>
        <w:br w:type="page"/>
      </w:r>
    </w:p>
    <w:p w:rsidR="00D107BC" w:rsidRPr="002D5F3E" w:rsidRDefault="00D107BC" w:rsidP="00D107BC">
      <w:pPr>
        <w:pStyle w:val="ListParagraph"/>
        <w:jc w:val="center"/>
        <w:rPr>
          <w:rFonts w:ascii="Constantia" w:hAnsi="Constantia"/>
          <w:color w:val="auto"/>
          <w:sz w:val="144"/>
          <w:szCs w:val="36"/>
        </w:rPr>
      </w:pPr>
      <w:r w:rsidRPr="002D5F3E">
        <w:rPr>
          <w:rFonts w:ascii="Constantia" w:hAnsi="Constantia"/>
          <w:color w:val="auto"/>
          <w:sz w:val="144"/>
          <w:szCs w:val="36"/>
        </w:rPr>
        <w:lastRenderedPageBreak/>
        <w:t>Customer.h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#ifndef CUSTOMER_H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#define CUSTOMER_H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class Customer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{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public: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addFunds();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removeFunds(float);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printOrders();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buy();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float funds;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float spent;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};</w:t>
      </w:r>
    </w:p>
    <w:p w:rsidR="00D107BC" w:rsidRPr="002D5F3E" w:rsidRDefault="00D107BC" w:rsidP="00D107BC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#endif</w:t>
      </w:r>
    </w:p>
    <w:p w:rsidR="00D107BC" w:rsidRPr="002D5F3E" w:rsidRDefault="00D107BC" w:rsidP="00D107BC">
      <w:pPr>
        <w:pStyle w:val="ListParagraph"/>
        <w:jc w:val="center"/>
        <w:rPr>
          <w:rFonts w:ascii="Constantia" w:hAnsi="Constantia"/>
          <w:color w:val="auto"/>
          <w:sz w:val="144"/>
          <w:szCs w:val="36"/>
        </w:rPr>
      </w:pPr>
      <w:r w:rsidRPr="002D5F3E">
        <w:rPr>
          <w:rFonts w:ascii="Constantia" w:hAnsi="Constantia"/>
          <w:color w:val="auto"/>
          <w:sz w:val="144"/>
          <w:szCs w:val="36"/>
        </w:rPr>
        <w:t>Draw.h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#ifndef DRAW_H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#define DRAW_H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#include &lt;windows.h&gt;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#include &lt;string&gt;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#include "Customer.h"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#include "Publisher.h"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class Draw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{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lastRenderedPageBreak/>
        <w:tab/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public: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gotoxy(int,int);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clear();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loginScreen();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pubDash();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clientDash();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private: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listGames();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dispPubSales();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dispCustSales();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};</w:t>
      </w:r>
    </w:p>
    <w:p w:rsidR="00D107BC" w:rsidRPr="002D5F3E" w:rsidRDefault="00D107BC" w:rsidP="00D107BC">
      <w:pPr>
        <w:rPr>
          <w:rFonts w:ascii="Constantia" w:hAnsi="Constantia"/>
          <w:color w:val="auto"/>
          <w:szCs w:val="36"/>
        </w:rPr>
      </w:pPr>
    </w:p>
    <w:p w:rsidR="00CF01F3" w:rsidRPr="002D5F3E" w:rsidRDefault="00D107BC" w:rsidP="00D107BC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#endif</w:t>
      </w:r>
    </w:p>
    <w:p w:rsidR="009E6702" w:rsidRPr="002D5F3E" w:rsidRDefault="009E6702" w:rsidP="009E6702">
      <w:pPr>
        <w:pStyle w:val="ListParagraph"/>
        <w:jc w:val="center"/>
        <w:rPr>
          <w:rFonts w:ascii="Constantia" w:hAnsi="Constantia"/>
          <w:color w:val="auto"/>
          <w:sz w:val="144"/>
          <w:szCs w:val="36"/>
        </w:rPr>
      </w:pPr>
      <w:r w:rsidRPr="002D5F3E">
        <w:rPr>
          <w:rFonts w:ascii="Constantia" w:hAnsi="Constantia"/>
          <w:color w:val="auto"/>
          <w:sz w:val="144"/>
          <w:szCs w:val="36"/>
        </w:rPr>
        <w:t>Publisher.h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#ifndef PUBLISHER_H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#define PUBLISHER_H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class Publisher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{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public: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char pubName[15];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char gameName[15];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float cost ;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printSales();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addGame();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void removeGame();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lastRenderedPageBreak/>
        <w:t>};</w:t>
      </w:r>
    </w:p>
    <w:p w:rsidR="009E6702" w:rsidRPr="002D5F3E" w:rsidRDefault="009E6702" w:rsidP="009E6702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#endif</w:t>
      </w:r>
    </w:p>
    <w:p w:rsidR="009E6702" w:rsidRPr="002D5F3E" w:rsidRDefault="009E6702" w:rsidP="009E6702">
      <w:pPr>
        <w:pStyle w:val="ListParagraph"/>
        <w:jc w:val="center"/>
        <w:rPr>
          <w:rFonts w:ascii="Constantia" w:hAnsi="Constantia"/>
          <w:color w:val="auto"/>
          <w:sz w:val="144"/>
          <w:szCs w:val="36"/>
        </w:rPr>
      </w:pPr>
      <w:r w:rsidRPr="002D5F3E">
        <w:rPr>
          <w:rFonts w:ascii="Constantia" w:hAnsi="Constantia"/>
          <w:color w:val="auto"/>
          <w:sz w:val="144"/>
          <w:szCs w:val="36"/>
        </w:rPr>
        <w:t>Customer.cpp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#include"Customer.h"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#include"Publisher.h"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#include&lt;iostream&gt;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#include&lt;conio.h&gt;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#include&lt;fstream&gt;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#include&lt;iomanip&gt;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using namespace std;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void Customer::addFunds()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float n;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"Enter the funds you want to add: ";cin &gt;&gt; n;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funds += n;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ofstream f("Client.gsf", ios::out);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f.seekp(0);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f.write((char *) this, sizeof(Customer));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f.close();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}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void Customer::removeFunds(float n)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funds -= n;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spent += n;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ofstream f("Client.gsf", ios::out);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f.seekp(0);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f.write((char *) this, sizeof(Customer));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f.close();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}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void Customer::buy()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int flag = 1;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Publisher pub;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char gName[15];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"Enter the name of the game you want to buy: "; cin &gt;&gt; gName;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//Check for purchase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fstream sales("sales.gsf", ios::in|ios::out);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sales.seekg(0);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while (sales.read((char*)&amp;pub, sizeof(Publisher)))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lastRenderedPageBreak/>
        <w:tab/>
        <w:t>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if (strcmp(pub.gameName, gName) == 0){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"You already have the game";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_getch();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sales.close();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return;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//Continue if game is not purchased earlier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fstream sale("sales.gsf", ios::app);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fstream gList("gamelist.gsf", ios::in);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while (gList.read((char*)&amp;pub, sizeof(Publisher)))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if (strcmp(pub.gameName, gName) == 0)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float temp = funds - pub.cost;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if (temp &gt;= 0)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removeFunds(pub.cost);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sale.write((char*)&amp;pub, sizeof(Publisher));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"You Have successfully brought the game!"; _getch();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flag = 0;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else{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"You do not have enough funds!\n"; _getch();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if (flag)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"Did not find the game please check the spelling ";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_getch();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gList.close();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sale.close();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}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void Customer::printOrders()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ofstream FILE("bill.txt", ios::out);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fstream f;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f.open("sales.gsf", ios::in);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Publisher pub;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int i = 1;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float TotalSale = 0;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endl;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FILE &lt;&lt; "-------------------------------------------------------------\n";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FILE &lt;&lt; "                  Bought On GAMESTORE                       \n";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FILE &lt;&lt; "                  YOUR ORDER SUMMARY\n";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lastRenderedPageBreak/>
        <w:tab/>
        <w:t>FILE &lt;&lt; "No.           Publisher           Game       Cost(Rs.)\n";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while (f.read((char *)&amp;pub, sizeof(Publisher)))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{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FILE &lt;&lt; i &lt;&lt; setw(30) &lt;&lt; pub.pubName &lt;&lt; setw(10) &lt;&lt; pub.gameName &lt;&lt; setw(10) &lt;&lt; pub.cost &lt;&lt; endl;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i++;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TotalSale += pub.cost;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f.close();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FILE &lt;&lt; "\nTotal Sale(Rs.): " &lt;&lt; TotalSale &lt;&lt; endl &lt;&lt; endl;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FILE &lt;&lt; "-------------------------------------------------------------\n";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FILE.close();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"Sales saved in bill.txt. Open file to print";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_getch();</w:t>
      </w: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</w:p>
    <w:p w:rsidR="009B3A5A" w:rsidRPr="002D5F3E" w:rsidRDefault="009B3A5A" w:rsidP="009B3A5A">
      <w:pPr>
        <w:pStyle w:val="ListParagraph"/>
        <w:spacing w:line="240" w:lineRule="auto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}</w:t>
      </w:r>
    </w:p>
    <w:p w:rsidR="009B3A5A" w:rsidRPr="002D5F3E" w:rsidRDefault="009B3A5A" w:rsidP="009B3A5A">
      <w:pPr>
        <w:pStyle w:val="ListParagraph"/>
        <w:jc w:val="center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jc w:val="center"/>
        <w:rPr>
          <w:rFonts w:ascii="Constantia" w:hAnsi="Constantia"/>
          <w:color w:val="auto"/>
          <w:sz w:val="144"/>
          <w:szCs w:val="36"/>
        </w:rPr>
      </w:pPr>
      <w:r w:rsidRPr="002D5F3E">
        <w:rPr>
          <w:rFonts w:ascii="Constantia" w:hAnsi="Constantia"/>
          <w:color w:val="auto"/>
          <w:sz w:val="144"/>
          <w:szCs w:val="36"/>
        </w:rPr>
        <w:t>Draw.cpp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#include "Draw.h"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#include&lt;conio.h&gt;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#include &lt;iostream&gt;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#include&lt;iomanip&gt;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#include&lt;fstream&gt;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using namespace std;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void Draw::gotoxy(int y, int x)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COORD coord;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coord.X = x;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coord.Y = y;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SetConsoleCursorPosition(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GetStdHandle(STD_OUTPUT_HANDLE),coord);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void Draw::loginScreen()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lastRenderedPageBreak/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system("cls");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(char)219;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(char)177 &lt;&lt; "                    Select Option\n";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(char)177 &lt;&lt; " 1. Developer Dashboard\n";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(char)177 &lt;&lt; " 2. Customer Dashboard\n";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(char)177 &lt;&lt; " 3. Exit\n";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(char)219;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for (int i = 2; i &lt; 6; i++){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gotoxy(i, 49); cout &lt;&lt; (char)177;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gotoxy(8, 0);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int inp = 0; cout &lt;&lt; "Select Option: 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cin &gt;&gt; inp;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switch (inp)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case 1: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pubDash();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case 2: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clientDash();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case 3: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exit(0);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default: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loginScreen();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lastRenderedPageBreak/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void Draw::clientDash()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while (true){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system("cls");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Customer cust;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fstream f("Client.gsf", ios::in|ios::out);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f.seekg(0);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if (f.read((char *)&amp;cust, sizeof(Customer)))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f.close();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else{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cust.funds = 0;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cust.spent = 0;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f.seekp(0);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f.write((char *)&amp;cust, sizeof(cust));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f.close();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(char)219;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             Customer Zone\n";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                 Select Option\n";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"Wallet: " &lt;&lt; cust.funds &lt;&lt; "    Total Spent: " &lt;&lt; cust.spent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1. Marketplace\n";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2. Add Funds\n";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3. View Orders\n";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4. Back\n";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lastRenderedPageBreak/>
        <w:tab/>
      </w: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(char)219;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for (int i = 2; i &lt; 9; i++){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gotoxy(i, 49); cout &lt;&lt; (char)177;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gotoxy(11, 0);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int inp = 0; cout &lt;&lt; "Select Option: 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cin &gt;&gt; inp;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switch (inp)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case 1: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system("cls");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listGames();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cust.buy();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case 2: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cust.addFunds();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case 3: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dispCustSales();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case 4: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loginScreen();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default: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clientDash();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void Draw::pubDash()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Publisher pub;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while (true){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lastRenderedPageBreak/>
        <w:tab/>
      </w:r>
      <w:r w:rsidRPr="002D5F3E">
        <w:rPr>
          <w:rFonts w:ascii="Constantia" w:hAnsi="Constantia"/>
          <w:color w:val="auto"/>
        </w:rPr>
        <w:tab/>
        <w:t>system("cls");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(char)219;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             Publisher Zone\n";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                 Select Option\n";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1. View Games\n";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2. Add Games\n";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3. Remove Games\n";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4. View Sales\n";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 &lt;&lt; " 5. Back\n";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(char)177;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for (int i = 0; i &lt; 50; i++)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(char)219;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for (int i = 2; i &lt; 9; i++){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gotoxy(i, 49); cout &lt;&lt; (char)177;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gotoxy(11, 0);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int inp = 0; cout &lt;&lt; "Select Option: 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cin &gt;&gt; inp;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switch (inp)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case 1: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listGames();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case 2: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pub.addGame();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case 3: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pub.removeGame();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lastRenderedPageBreak/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case 4: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dispPubSales();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case 5: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loginScreen();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default: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pubDash();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void Draw::listGames()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fstream f;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f.open("gamelist.gsf", ios::in);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Publisher pub;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if (f){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int i = 1;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"No.           Publisher           Game       Cost(Rs.)\n";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while (f.read((char *)&amp;pub, sizeof(Publisher)))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i&lt;&lt; setw(20)&lt;&lt; pub.pubName&lt;&lt; setw(20) &lt;&lt; pub.gameName&lt;&lt;setw(10)&lt;&lt; pub.cost &lt;&lt; endl;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i++;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f.close();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else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"Sorry! No games available now :(\n";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_getch();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void Draw::dispPubSales()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system("cls");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lastRenderedPageBreak/>
        <w:tab/>
        <w:t>fstream f;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f.open("sales.gsf", ios::in);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Publisher pub;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if (f){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int i = 1;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float TotalSale = 0;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endl;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"No.           Publisher           Game       Cost(Rs.)\n";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while (f.read((char *)&amp;pub, sizeof(Publisher)))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i &lt;&lt;setw(60) &lt;&lt; pub.pubName &lt;&lt; setw(100)&lt;&lt; pub.gameName &lt;&lt;setw(30) &lt;&lt; pub.cost &lt;&lt; endl;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i++;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TotalSale += pub.cost;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f.close();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"\nTotal Sale: " &lt;&lt; TotalSale &lt;&lt; endl&lt;&lt;endl;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"Press P to print your orders, press any key to continue 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char n;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cin &gt;&gt; n;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switch (n){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case 'P':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pub.printSales();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case 'p':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pub.printSales();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break;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default: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pubDash();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else{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"You have not sold anything\n";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_getch();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void Draw::dispCustSales()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system("cls");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fstream f;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f.open("sales.gsf", ios::in);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Publisher pub;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if (f){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int i = 1;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"-------------------------------------------------------------\n";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                  Bought On GAMESTORE                       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                  YOUR ORDER SUMMARY\n";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"No.           Publisher           Game       Cost(Rs.)\n";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while (f.read((char *)&amp;pub, sizeof(Publisher)))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i &lt;&lt; "        " &lt;&lt; pub.pubName &lt;&lt; "            " &lt;&lt; pub.gameName &lt;&lt; "        " &lt;&lt; pub.cost &lt;&lt; endl;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i++;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f.close();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"-------------------------------------------------------------\n";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"Press P to print your orders, press any key to continue shopping ";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char n;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cin &gt;&gt; n;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if (n == 'p' || n == 'P'){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Customer cust; cust.printOrders();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else{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</w:r>
      <w:r w:rsidRPr="002D5F3E">
        <w:rPr>
          <w:rFonts w:ascii="Constantia" w:hAnsi="Constantia"/>
          <w:color w:val="auto"/>
        </w:rPr>
        <w:tab/>
        <w:t>cout &lt;&lt; "You have not made any purchases\n"; _getch();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ab/>
        <w:t>}</w:t>
      </w: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9E6702" w:rsidRPr="002D5F3E" w:rsidRDefault="00124AF5" w:rsidP="00124AF5">
      <w:pPr>
        <w:pStyle w:val="ListParagraph"/>
        <w:rPr>
          <w:rFonts w:ascii="Constantia" w:hAnsi="Constantia"/>
          <w:color w:val="auto"/>
        </w:rPr>
      </w:pPr>
      <w:r w:rsidRPr="002D5F3E">
        <w:rPr>
          <w:rFonts w:ascii="Constantia" w:hAnsi="Constantia"/>
          <w:color w:val="auto"/>
        </w:rPr>
        <w:t>}</w:t>
      </w:r>
    </w:p>
    <w:p w:rsidR="00124AF5" w:rsidRPr="002D5F3E" w:rsidRDefault="00124AF5" w:rsidP="00124AF5">
      <w:pPr>
        <w:pStyle w:val="ListParagraph"/>
        <w:jc w:val="center"/>
        <w:rPr>
          <w:rFonts w:ascii="Constantia" w:hAnsi="Constantia"/>
          <w:color w:val="auto"/>
          <w:sz w:val="144"/>
          <w:szCs w:val="36"/>
        </w:rPr>
      </w:pPr>
    </w:p>
    <w:p w:rsidR="00124AF5" w:rsidRPr="002D5F3E" w:rsidRDefault="00124AF5" w:rsidP="00124AF5">
      <w:pPr>
        <w:pStyle w:val="ListParagraph"/>
        <w:jc w:val="center"/>
        <w:rPr>
          <w:rFonts w:ascii="Constantia" w:hAnsi="Constantia"/>
          <w:color w:val="auto"/>
          <w:sz w:val="144"/>
          <w:szCs w:val="36"/>
        </w:rPr>
      </w:pPr>
      <w:r w:rsidRPr="002D5F3E">
        <w:rPr>
          <w:rFonts w:ascii="Constantia" w:hAnsi="Constantia"/>
          <w:color w:val="auto"/>
          <w:sz w:val="144"/>
          <w:szCs w:val="36"/>
        </w:rPr>
        <w:lastRenderedPageBreak/>
        <w:t>Publisher.cpp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#include "Publisher.h"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#include &lt;fstream&gt;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#include&lt;conio.h&gt;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#include&lt;iostream&gt;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using namespace std;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void Publisher::addGame()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{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char gName[15];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cout &lt;&lt; "\nEnter game name: "; cin &gt;&gt; gName;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fstream sales("gamelist.gsf", ios::in | ios::out);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sales.seekg(0);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while (sales.read((char*)this, sizeof(Publisher)))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{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if (strcmp(gameName, gName) == 0){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cout &lt;&lt; "There is already a game with this name in store!";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_getch();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sales.close();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return;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}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}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ofstream f("gamelist.gsf", ios::app);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strcpy_s(gameName, gName);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cout &lt;&lt; "\nEnter publisher name: "; cin&gt;&gt;pubName;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cout &lt;&lt; "\nEnter cost: "; cin &gt;&gt; cost;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f.write((char *)this, sizeof(Publisher));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f.close();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}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void Publisher::removeGame()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{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char gName[15];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int flag = 1;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lastRenderedPageBreak/>
        <w:tab/>
        <w:t>cout &lt;&lt; "Enter the name of the game you want to remove: ";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cin &gt;&gt; gName;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ifstream f("gamelist.gsf");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ofstream o("temp.gsf");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while (f.read((char*)this, sizeof(Publisher)))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{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if (strcmp(gameName, gName)!=0)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{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o.write((char*)this, sizeof(Publisher));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flag = 0;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}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}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f.close();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o.close();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remove("gamelist.gsf");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rename("temp.gsf", "gamelist.gsf");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if (flag){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cout &lt;&lt; "\nDidn't Find The Game Please Check The Spelling.";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</w:r>
      <w:r w:rsidRPr="002D5F3E">
        <w:rPr>
          <w:rFonts w:ascii="Constantia" w:hAnsi="Constantia"/>
          <w:color w:val="auto"/>
          <w:szCs w:val="36"/>
        </w:rPr>
        <w:tab/>
        <w:t>_getch();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}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}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void Publisher::printSales()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{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}</w:t>
      </w:r>
    </w:p>
    <w:p w:rsidR="00F657FF" w:rsidRPr="002D5F3E" w:rsidRDefault="00F657FF" w:rsidP="00F657FF">
      <w:pPr>
        <w:pStyle w:val="ListParagraph"/>
        <w:jc w:val="center"/>
        <w:rPr>
          <w:rFonts w:ascii="Constantia" w:hAnsi="Constantia"/>
          <w:color w:val="auto"/>
          <w:sz w:val="144"/>
          <w:szCs w:val="36"/>
        </w:rPr>
      </w:pPr>
      <w:r w:rsidRPr="002D5F3E">
        <w:rPr>
          <w:rFonts w:ascii="Constantia" w:hAnsi="Constantia"/>
          <w:color w:val="auto"/>
          <w:sz w:val="144"/>
          <w:szCs w:val="36"/>
        </w:rPr>
        <w:t>Main.cpp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//-----------------------------------------------------------------------------------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//-----------------------------Copyright Game Store (c)------------------------------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//----------------------------------Ashwin Vaidya------------------------------------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//-----------------------------------------------------------------------------------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#include &lt;iostream&gt;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lastRenderedPageBreak/>
        <w:t>#include &lt;conio.h&gt;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#include "Draw.h"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using namespace std;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int main()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{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Draw D;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D.loginScreen();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_getch();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ab/>
        <w:t>return 0;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t>}</w:t>
      </w:r>
    </w:p>
    <w:p w:rsidR="00F657FF" w:rsidRPr="002D5F3E" w:rsidRDefault="00F657FF" w:rsidP="00F657FF">
      <w:pPr>
        <w:pStyle w:val="ListParagraph"/>
        <w:rPr>
          <w:rFonts w:ascii="Constantia" w:hAnsi="Constantia"/>
          <w:color w:val="auto"/>
          <w:szCs w:val="36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  <w:szCs w:val="36"/>
        </w:rPr>
      </w:pPr>
    </w:p>
    <w:p w:rsidR="00124AF5" w:rsidRPr="002D5F3E" w:rsidRDefault="00124AF5" w:rsidP="00124AF5">
      <w:pPr>
        <w:pStyle w:val="ListParagraph"/>
        <w:rPr>
          <w:rFonts w:ascii="Constantia" w:hAnsi="Constantia"/>
          <w:color w:val="auto"/>
        </w:rPr>
      </w:pPr>
    </w:p>
    <w:p w:rsidR="009E6702" w:rsidRPr="002D5F3E" w:rsidRDefault="009E6702" w:rsidP="00124AF5">
      <w:pPr>
        <w:pStyle w:val="ListParagraph"/>
        <w:rPr>
          <w:rFonts w:ascii="Constantia" w:hAnsi="Constantia"/>
          <w:color w:val="auto"/>
          <w:sz w:val="56"/>
          <w:szCs w:val="36"/>
        </w:rPr>
      </w:pPr>
    </w:p>
    <w:p w:rsidR="00EE0D11" w:rsidRPr="002D5F3E" w:rsidRDefault="00EE0D11">
      <w:pPr>
        <w:rPr>
          <w:rFonts w:ascii="Constantia" w:hAnsi="Constantia"/>
          <w:color w:val="auto"/>
          <w:szCs w:val="36"/>
        </w:rPr>
      </w:pPr>
      <w:r w:rsidRPr="002D5F3E">
        <w:rPr>
          <w:rFonts w:ascii="Constantia" w:hAnsi="Constantia"/>
          <w:color w:val="auto"/>
          <w:szCs w:val="36"/>
        </w:rPr>
        <w:br w:type="page"/>
      </w:r>
    </w:p>
    <w:p w:rsidR="009E6702" w:rsidRPr="002D5F3E" w:rsidRDefault="00EE0D11" w:rsidP="00EE0D11">
      <w:pPr>
        <w:jc w:val="center"/>
        <w:rPr>
          <w:rFonts w:ascii="Constantia" w:hAnsi="Constantia"/>
          <w:color w:val="auto"/>
          <w:sz w:val="144"/>
          <w:szCs w:val="36"/>
        </w:rPr>
      </w:pPr>
      <w:r w:rsidRPr="002D5F3E">
        <w:rPr>
          <w:rFonts w:ascii="Constantia" w:hAnsi="Constantia"/>
          <w:color w:val="auto"/>
          <w:sz w:val="144"/>
          <w:szCs w:val="36"/>
        </w:rPr>
        <w:lastRenderedPageBreak/>
        <w:t>Bibliography</w:t>
      </w:r>
    </w:p>
    <w:p w:rsidR="00EE0D11" w:rsidRPr="002D5F3E" w:rsidRDefault="00EE0D11" w:rsidP="00EE0D11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color w:val="auto"/>
          <w:sz w:val="44"/>
          <w:szCs w:val="36"/>
        </w:rPr>
      </w:pPr>
      <w:r w:rsidRPr="002D5F3E">
        <w:rPr>
          <w:rFonts w:ascii="Constantia" w:hAnsi="Constantia"/>
          <w:color w:val="auto"/>
          <w:sz w:val="44"/>
          <w:szCs w:val="36"/>
        </w:rPr>
        <w:t>MSDN Documentation</w:t>
      </w:r>
    </w:p>
    <w:p w:rsidR="00EE0D11" w:rsidRPr="002D5F3E" w:rsidRDefault="00B54C1B" w:rsidP="00EE0D11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color w:val="auto"/>
          <w:sz w:val="44"/>
          <w:szCs w:val="36"/>
        </w:rPr>
      </w:pPr>
      <w:r w:rsidRPr="002D5F3E">
        <w:rPr>
          <w:rFonts w:ascii="Constantia" w:hAnsi="Constantia"/>
          <w:color w:val="auto"/>
          <w:sz w:val="44"/>
          <w:szCs w:val="36"/>
        </w:rPr>
        <w:t xml:space="preserve"> Computer Science with C++ by Sumita Arora</w:t>
      </w:r>
    </w:p>
    <w:p w:rsidR="00B54C1B" w:rsidRPr="002D5F3E" w:rsidRDefault="00B54C1B" w:rsidP="00B54C1B">
      <w:pPr>
        <w:pStyle w:val="ListParagraph"/>
        <w:numPr>
          <w:ilvl w:val="0"/>
          <w:numId w:val="12"/>
        </w:numPr>
        <w:jc w:val="both"/>
        <w:rPr>
          <w:rFonts w:ascii="Constantia" w:hAnsi="Constantia"/>
          <w:color w:val="auto"/>
          <w:sz w:val="44"/>
          <w:szCs w:val="36"/>
        </w:rPr>
      </w:pPr>
      <w:r w:rsidRPr="002D5F3E">
        <w:rPr>
          <w:rFonts w:ascii="Constantia" w:hAnsi="Constantia"/>
          <w:color w:val="auto"/>
          <w:sz w:val="44"/>
          <w:szCs w:val="36"/>
        </w:rPr>
        <w:t>stackoverflow.com</w:t>
      </w:r>
    </w:p>
    <w:sectPr w:rsidR="00B54C1B" w:rsidRPr="002D5F3E" w:rsidSect="006928EF">
      <w:pgSz w:w="12240" w:h="15840"/>
      <w:pgMar w:top="72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A18" w:rsidRDefault="00DE0A18" w:rsidP="00AA377E">
      <w:pPr>
        <w:spacing w:after="0" w:line="240" w:lineRule="auto"/>
      </w:pPr>
      <w:r>
        <w:separator/>
      </w:r>
    </w:p>
  </w:endnote>
  <w:endnote w:type="continuationSeparator" w:id="0">
    <w:p w:rsidR="00DE0A18" w:rsidRDefault="00DE0A18" w:rsidP="00AA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teeca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A18" w:rsidRDefault="00DE0A18" w:rsidP="00AA377E">
      <w:pPr>
        <w:spacing w:after="0" w:line="240" w:lineRule="auto"/>
      </w:pPr>
      <w:r>
        <w:separator/>
      </w:r>
    </w:p>
  </w:footnote>
  <w:footnote w:type="continuationSeparator" w:id="0">
    <w:p w:rsidR="00DE0A18" w:rsidRDefault="00DE0A18" w:rsidP="00AA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31EDC"/>
    <w:multiLevelType w:val="hybridMultilevel"/>
    <w:tmpl w:val="21309418"/>
    <w:lvl w:ilvl="0" w:tplc="E16478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D6240"/>
    <w:multiLevelType w:val="hybridMultilevel"/>
    <w:tmpl w:val="E5EE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2323C"/>
    <w:multiLevelType w:val="hybridMultilevel"/>
    <w:tmpl w:val="D284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6582C"/>
    <w:multiLevelType w:val="hybridMultilevel"/>
    <w:tmpl w:val="947C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01DBE"/>
    <w:multiLevelType w:val="hybridMultilevel"/>
    <w:tmpl w:val="77300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218A1"/>
    <w:multiLevelType w:val="hybridMultilevel"/>
    <w:tmpl w:val="47643DD8"/>
    <w:lvl w:ilvl="0" w:tplc="0C5A5D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865AA"/>
    <w:multiLevelType w:val="hybridMultilevel"/>
    <w:tmpl w:val="0970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4FF1"/>
    <w:multiLevelType w:val="hybridMultilevel"/>
    <w:tmpl w:val="FF7CC860"/>
    <w:lvl w:ilvl="0" w:tplc="93DCF5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D6554"/>
    <w:multiLevelType w:val="hybridMultilevel"/>
    <w:tmpl w:val="440A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C3C2D"/>
    <w:multiLevelType w:val="hybridMultilevel"/>
    <w:tmpl w:val="65E8CB92"/>
    <w:lvl w:ilvl="0" w:tplc="6CEE6D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55C6A"/>
    <w:multiLevelType w:val="hybridMultilevel"/>
    <w:tmpl w:val="2FA8C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45F8A"/>
    <w:multiLevelType w:val="hybridMultilevel"/>
    <w:tmpl w:val="0E6C9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EF"/>
    <w:rsid w:val="00001253"/>
    <w:rsid w:val="000300CA"/>
    <w:rsid w:val="00074F46"/>
    <w:rsid w:val="00097239"/>
    <w:rsid w:val="000E1F40"/>
    <w:rsid w:val="00105E3B"/>
    <w:rsid w:val="00124AF5"/>
    <w:rsid w:val="00152FFE"/>
    <w:rsid w:val="00257499"/>
    <w:rsid w:val="002A5214"/>
    <w:rsid w:val="002B69AB"/>
    <w:rsid w:val="002D5F3E"/>
    <w:rsid w:val="00384B16"/>
    <w:rsid w:val="00390942"/>
    <w:rsid w:val="003C7636"/>
    <w:rsid w:val="00434063"/>
    <w:rsid w:val="0043467F"/>
    <w:rsid w:val="00482AAC"/>
    <w:rsid w:val="004C610A"/>
    <w:rsid w:val="005053FD"/>
    <w:rsid w:val="00536A74"/>
    <w:rsid w:val="005F3AFC"/>
    <w:rsid w:val="0060650C"/>
    <w:rsid w:val="00607C5A"/>
    <w:rsid w:val="006115CE"/>
    <w:rsid w:val="006264BD"/>
    <w:rsid w:val="006720A9"/>
    <w:rsid w:val="006928EF"/>
    <w:rsid w:val="006F277C"/>
    <w:rsid w:val="00710792"/>
    <w:rsid w:val="00725530"/>
    <w:rsid w:val="00727BDA"/>
    <w:rsid w:val="007858E0"/>
    <w:rsid w:val="00785A69"/>
    <w:rsid w:val="00787C97"/>
    <w:rsid w:val="007B5255"/>
    <w:rsid w:val="007C215B"/>
    <w:rsid w:val="007D596C"/>
    <w:rsid w:val="00842FE0"/>
    <w:rsid w:val="008F6353"/>
    <w:rsid w:val="00904E87"/>
    <w:rsid w:val="00983A4B"/>
    <w:rsid w:val="009B3A5A"/>
    <w:rsid w:val="009E6702"/>
    <w:rsid w:val="009F2BAE"/>
    <w:rsid w:val="00AA377E"/>
    <w:rsid w:val="00AC3631"/>
    <w:rsid w:val="00AC5C13"/>
    <w:rsid w:val="00AD7DCE"/>
    <w:rsid w:val="00AF6DDC"/>
    <w:rsid w:val="00B10DF4"/>
    <w:rsid w:val="00B54C1B"/>
    <w:rsid w:val="00B5587C"/>
    <w:rsid w:val="00B94765"/>
    <w:rsid w:val="00BE01D0"/>
    <w:rsid w:val="00C03C38"/>
    <w:rsid w:val="00C14A8F"/>
    <w:rsid w:val="00C31F7D"/>
    <w:rsid w:val="00C365C6"/>
    <w:rsid w:val="00C370C6"/>
    <w:rsid w:val="00C51596"/>
    <w:rsid w:val="00C64CFB"/>
    <w:rsid w:val="00CE621C"/>
    <w:rsid w:val="00CE71A4"/>
    <w:rsid w:val="00CF01F3"/>
    <w:rsid w:val="00D107BC"/>
    <w:rsid w:val="00D20349"/>
    <w:rsid w:val="00D635AC"/>
    <w:rsid w:val="00DE0A18"/>
    <w:rsid w:val="00DE1E6E"/>
    <w:rsid w:val="00ED10A7"/>
    <w:rsid w:val="00EE0D11"/>
    <w:rsid w:val="00F36BF0"/>
    <w:rsid w:val="00F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E1DA3-EFDA-45DD-8766-502076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E5E5E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418AB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418AB3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418AB3" w:themeColor="accent1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418AB3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6928EF"/>
  </w:style>
  <w:style w:type="paragraph" w:styleId="Header">
    <w:name w:val="header"/>
    <w:basedOn w:val="Normal"/>
    <w:link w:val="HeaderChar"/>
    <w:uiPriority w:val="99"/>
    <w:unhideWhenUsed/>
    <w:rsid w:val="00AA3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7E"/>
  </w:style>
  <w:style w:type="paragraph" w:styleId="Footer">
    <w:name w:val="footer"/>
    <w:basedOn w:val="Normal"/>
    <w:link w:val="FooterChar"/>
    <w:uiPriority w:val="99"/>
    <w:unhideWhenUsed/>
    <w:rsid w:val="00AA3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7E"/>
  </w:style>
  <w:style w:type="paragraph" w:styleId="ListParagraph">
    <w:name w:val="List Paragraph"/>
    <w:basedOn w:val="Normal"/>
    <w:uiPriority w:val="34"/>
    <w:unhideWhenUsed/>
    <w:qFormat/>
    <w:rsid w:val="00C37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n\AppData\Roaming\Microsoft\Templates\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C64F1E203440A9BA6A9989BC2F1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C925C-8BA8-4428-B9B4-02BBDA55D505}"/>
      </w:docPartPr>
      <w:docPartBody>
        <w:p w:rsidR="00F33541" w:rsidRDefault="00AB4B33" w:rsidP="00AB4B33">
          <w:pPr>
            <w:pStyle w:val="73C64F1E203440A9BA6A9989BC2F1106"/>
          </w:pPr>
          <w:r>
            <w:t>[Street Address]</w:t>
          </w:r>
          <w:r>
            <w:br/>
            <w:t>[City, ST  ZIP Code]</w:t>
          </w:r>
          <w:r>
            <w:br/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teeca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26"/>
    <w:rsid w:val="00237D64"/>
    <w:rsid w:val="00447624"/>
    <w:rsid w:val="004823E5"/>
    <w:rsid w:val="00482E29"/>
    <w:rsid w:val="00540DD7"/>
    <w:rsid w:val="006361A8"/>
    <w:rsid w:val="006A305B"/>
    <w:rsid w:val="0072115B"/>
    <w:rsid w:val="007B2226"/>
    <w:rsid w:val="00AB4B33"/>
    <w:rsid w:val="00DF1F7B"/>
    <w:rsid w:val="00F3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0A3E1825204CCDBECE67069DE17F7B">
    <w:name w:val="E80A3E1825204CCDBECE67069DE17F7B"/>
  </w:style>
  <w:style w:type="paragraph" w:customStyle="1" w:styleId="73E38A629F4643EA9702180766114862">
    <w:name w:val="73E38A629F4643EA9702180766114862"/>
  </w:style>
  <w:style w:type="paragraph" w:customStyle="1" w:styleId="109BB2494E9740FD892A8FEBFE2A7CC2">
    <w:name w:val="109BB2494E9740FD892A8FEBFE2A7CC2"/>
  </w:style>
  <w:style w:type="paragraph" w:customStyle="1" w:styleId="F965413AC45846A0B29F6116B19D990F">
    <w:name w:val="F965413AC45846A0B29F6116B19D990F"/>
  </w:style>
  <w:style w:type="paragraph" w:customStyle="1" w:styleId="DD908CAD790742299653FF957C4F35C5">
    <w:name w:val="DD908CAD790742299653FF957C4F35C5"/>
  </w:style>
  <w:style w:type="paragraph" w:customStyle="1" w:styleId="63E93C024E894A6CBEB08A8ED2A86F4B">
    <w:name w:val="63E93C024E894A6CBEB08A8ED2A86F4B"/>
  </w:style>
  <w:style w:type="paragraph" w:customStyle="1" w:styleId="2184CC6E800848F7894276389148086F">
    <w:name w:val="2184CC6E800848F7894276389148086F"/>
  </w:style>
  <w:style w:type="paragraph" w:customStyle="1" w:styleId="52FF0BE7BEF84BAD8B472A9E1753C644">
    <w:name w:val="52FF0BE7BEF84BAD8B472A9E1753C644"/>
  </w:style>
  <w:style w:type="paragraph" w:customStyle="1" w:styleId="3821DA45121447AEA5F51DB1C1B562F2">
    <w:name w:val="3821DA45121447AEA5F51DB1C1B562F2"/>
  </w:style>
  <w:style w:type="paragraph" w:customStyle="1" w:styleId="EE702BB08FBC41ABA7BAA0558DC3E6EA">
    <w:name w:val="EE702BB08FBC41ABA7BAA0558DC3E6EA"/>
  </w:style>
  <w:style w:type="paragraph" w:customStyle="1" w:styleId="1542DF2DE809495483FA5001F6078408">
    <w:name w:val="1542DF2DE809495483FA5001F6078408"/>
  </w:style>
  <w:style w:type="paragraph" w:customStyle="1" w:styleId="73C935FB83CB4152BBB072F425131430">
    <w:name w:val="73C935FB83CB4152BBB072F425131430"/>
  </w:style>
  <w:style w:type="paragraph" w:customStyle="1" w:styleId="23DC532690AF4A8A99716208D07C88AA">
    <w:name w:val="23DC532690AF4A8A99716208D07C88AA"/>
  </w:style>
  <w:style w:type="paragraph" w:customStyle="1" w:styleId="FD28A2130F8646DDBB47F1A40CE18A19">
    <w:name w:val="FD28A2130F8646DDBB47F1A40CE18A19"/>
    <w:rsid w:val="007B2226"/>
  </w:style>
  <w:style w:type="paragraph" w:customStyle="1" w:styleId="4AC9D76E9CE2420CA13244E82F4587F0">
    <w:name w:val="4AC9D76E9CE2420CA13244E82F4587F0"/>
    <w:rsid w:val="007B2226"/>
  </w:style>
  <w:style w:type="paragraph" w:customStyle="1" w:styleId="6C85EBD469A84BECB6ED938B02EBBA60">
    <w:name w:val="6C85EBD469A84BECB6ED938B02EBBA60"/>
    <w:rsid w:val="00AB4B33"/>
  </w:style>
  <w:style w:type="paragraph" w:customStyle="1" w:styleId="73C64F1E203440A9BA6A9989BC2F1106">
    <w:name w:val="73C64F1E203440A9BA6A9989BC2F1106"/>
    <w:rsid w:val="00AB4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5D58D3-07AE-4AD8-BF12-C5BE335E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flyer</Template>
  <TotalTime>914</TotalTime>
  <Pages>28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 Vaidya</cp:lastModifiedBy>
  <cp:revision>51</cp:revision>
  <cp:lastPrinted>2014-12-18T17:10:00Z</cp:lastPrinted>
  <dcterms:created xsi:type="dcterms:W3CDTF">2014-12-08T08:07:00Z</dcterms:created>
  <dcterms:modified xsi:type="dcterms:W3CDTF">2014-12-26T14:58:00Z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